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EC0" w:rsidRDefault="00F8251E" w:rsidP="006E3497">
      <w:pPr>
        <w:tabs>
          <w:tab w:val="left" w:pos="6120"/>
        </w:tabs>
      </w:pPr>
      <w:r>
        <w:t>Name:</w:t>
      </w:r>
      <w:r w:rsidRPr="00F8251E">
        <w:t xml:space="preserve"> </w:t>
      </w:r>
      <w:r w:rsidR="00103910">
        <w:object w:dxaOrig="5124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56.5pt;height:18pt" o:ole="">
            <v:imagedata r:id="rId7" o:title=""/>
          </v:shape>
          <w:control r:id="rId8" w:name="TextBox1" w:shapeid="_x0000_i1029"/>
        </w:object>
      </w:r>
      <w:r>
        <w:tab/>
        <w:t>Assignment:</w:t>
      </w:r>
      <w:bookmarkStart w:id="0" w:name="_GoBack"/>
      <w:bookmarkEnd w:id="0"/>
    </w:p>
    <w:tbl>
      <w:tblPr>
        <w:tblStyle w:val="TableGrid"/>
        <w:tblW w:w="11088" w:type="dxa"/>
        <w:tblLayout w:type="fixed"/>
        <w:tblLook w:val="04A0" w:firstRow="1" w:lastRow="0" w:firstColumn="1" w:lastColumn="0" w:noHBand="0" w:noVBand="1"/>
      </w:tblPr>
      <w:tblGrid>
        <w:gridCol w:w="1278"/>
        <w:gridCol w:w="738"/>
        <w:gridCol w:w="864"/>
        <w:gridCol w:w="864"/>
        <w:gridCol w:w="864"/>
        <w:gridCol w:w="5130"/>
        <w:gridCol w:w="1350"/>
      </w:tblGrid>
      <w:tr w:rsidR="00637A82" w:rsidRPr="002A4B8C" w:rsidTr="00637A82">
        <w:tc>
          <w:tcPr>
            <w:tcW w:w="1278" w:type="dxa"/>
            <w:tcBorders>
              <w:top w:val="nil"/>
              <w:left w:val="nil"/>
              <w:right w:val="nil"/>
            </w:tcBorders>
            <w:vAlign w:val="center"/>
          </w:tcPr>
          <w:p w:rsidR="00637A82" w:rsidRPr="000777D6" w:rsidRDefault="00637A82" w:rsidP="00E12415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738" w:type="dxa"/>
            <w:tcBorders>
              <w:top w:val="nil"/>
              <w:left w:val="nil"/>
              <w:right w:val="nil"/>
            </w:tcBorders>
            <w:vAlign w:val="center"/>
          </w:tcPr>
          <w:p w:rsidR="00637A82" w:rsidRPr="000777D6" w:rsidRDefault="00637A82" w:rsidP="00637A82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Task ID</w:t>
            </w:r>
            <w:r>
              <w:rPr>
                <w:b/>
                <w:sz w:val="20"/>
              </w:rPr>
              <w:t>*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  <w:vAlign w:val="center"/>
          </w:tcPr>
          <w:p w:rsidR="00637A82" w:rsidRDefault="00637A82" w:rsidP="00637A82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Start</w:t>
            </w:r>
          </w:p>
          <w:p w:rsidR="00637A82" w:rsidRPr="000777D6" w:rsidRDefault="00637A82" w:rsidP="00637A82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Time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  <w:vAlign w:val="center"/>
          </w:tcPr>
          <w:p w:rsidR="00637A82" w:rsidRDefault="00637A82" w:rsidP="00637A82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Stop</w:t>
            </w:r>
          </w:p>
          <w:p w:rsidR="00637A82" w:rsidRPr="000777D6" w:rsidRDefault="00637A82" w:rsidP="00637A82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  <w:vAlign w:val="center"/>
          </w:tcPr>
          <w:p w:rsidR="00637A82" w:rsidRDefault="00637A82" w:rsidP="00637A82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Delta</w:t>
            </w:r>
          </w:p>
          <w:p w:rsidR="00637A82" w:rsidRPr="000777D6" w:rsidRDefault="00637A82" w:rsidP="00637A82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Time</w:t>
            </w:r>
          </w:p>
          <w:p w:rsidR="00637A82" w:rsidRPr="000777D6" w:rsidRDefault="00637A82" w:rsidP="00637A82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(min)</w:t>
            </w:r>
          </w:p>
        </w:tc>
        <w:tc>
          <w:tcPr>
            <w:tcW w:w="5130" w:type="dxa"/>
            <w:tcBorders>
              <w:top w:val="nil"/>
              <w:left w:val="nil"/>
              <w:right w:val="nil"/>
            </w:tcBorders>
            <w:vAlign w:val="center"/>
          </w:tcPr>
          <w:p w:rsidR="00637A82" w:rsidRPr="000777D6" w:rsidRDefault="00637A82" w:rsidP="00637A82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Explanatory Comments</w:t>
            </w: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</w:tcPr>
          <w:p w:rsidR="00637A82" w:rsidRDefault="00637A82" w:rsidP="002A4B8C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Task</w:t>
            </w:r>
          </w:p>
          <w:p w:rsidR="00637A82" w:rsidRPr="000777D6" w:rsidRDefault="00637A82" w:rsidP="002A4B8C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Completed</w:t>
            </w:r>
          </w:p>
        </w:tc>
      </w:tr>
      <w:tr w:rsidR="00637A82" w:rsidTr="00637A82">
        <w:trPr>
          <w:trHeight w:val="720"/>
        </w:trPr>
        <w:sdt>
          <w:sdtPr>
            <w:rPr>
              <w:sz w:val="20"/>
            </w:rPr>
            <w:id w:val="39803804"/>
            <w:placeholder>
              <w:docPart w:val="65EAF283F27B43BAAA975811E3CE280F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:rsidR="00637A82" w:rsidRDefault="00637A82" w:rsidP="00E12415">
                <w:pPr>
                  <w:jc w:val="center"/>
                </w:pPr>
                <w:r w:rsidRPr="00596CC9">
                  <w:rPr>
                    <w:sz w:val="20"/>
                  </w:rPr>
                  <w:t>Select Date</w:t>
                </w:r>
              </w:p>
            </w:tc>
          </w:sdtContent>
        </w:sdt>
        <w:tc>
          <w:tcPr>
            <w:tcW w:w="738" w:type="dxa"/>
            <w:vAlign w:val="center"/>
          </w:tcPr>
          <w:p w:rsidR="00637A82" w:rsidRDefault="00637A82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Default="00637A82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Default="00637A82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Default="00637A82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5130" w:type="dxa"/>
          </w:tcPr>
          <w:p w:rsidR="00637A82" w:rsidRDefault="00637A82" w:rsidP="00CC1A14">
            <w:pPr>
              <w:tabs>
                <w:tab w:val="left" w:pos="5400"/>
              </w:tabs>
            </w:pPr>
          </w:p>
        </w:tc>
        <w:tc>
          <w:tcPr>
            <w:tcW w:w="1350" w:type="dxa"/>
            <w:vAlign w:val="center"/>
          </w:tcPr>
          <w:p w:rsidR="00637A82" w:rsidRDefault="00103910" w:rsidP="00637A82">
            <w:pPr>
              <w:jc w:val="center"/>
            </w:pPr>
            <w:r w:rsidRPr="00C13391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37A82" w:rsidRPr="00C13391">
              <w:instrText xml:space="preserve"> FORMCHECKBOX </w:instrText>
            </w:r>
            <w:r w:rsidR="00DE2851">
              <w:fldChar w:fldCharType="separate"/>
            </w:r>
            <w:r w:rsidRPr="00C13391">
              <w:fldChar w:fldCharType="end"/>
            </w:r>
          </w:p>
        </w:tc>
      </w:tr>
      <w:tr w:rsidR="00637A82" w:rsidTr="008477AF">
        <w:trPr>
          <w:trHeight w:val="720"/>
        </w:trPr>
        <w:sdt>
          <w:sdtPr>
            <w:rPr>
              <w:sz w:val="20"/>
            </w:rPr>
            <w:id w:val="39804248"/>
            <w:placeholder>
              <w:docPart w:val="F02DE748CDF34277A05C9F2BBF136BC2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:rsidR="00637A82" w:rsidRDefault="00637A82" w:rsidP="008477AF">
                <w:pPr>
                  <w:jc w:val="center"/>
                </w:pPr>
                <w:r w:rsidRPr="00596CC9">
                  <w:rPr>
                    <w:sz w:val="20"/>
                  </w:rPr>
                  <w:t>Select Date</w:t>
                </w:r>
              </w:p>
            </w:tc>
          </w:sdtContent>
        </w:sdt>
        <w:tc>
          <w:tcPr>
            <w:tcW w:w="738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5130" w:type="dxa"/>
          </w:tcPr>
          <w:p w:rsidR="00637A82" w:rsidRDefault="00637A82" w:rsidP="008477AF">
            <w:pPr>
              <w:tabs>
                <w:tab w:val="left" w:pos="5400"/>
              </w:tabs>
            </w:pPr>
          </w:p>
        </w:tc>
        <w:tc>
          <w:tcPr>
            <w:tcW w:w="1350" w:type="dxa"/>
            <w:vAlign w:val="center"/>
          </w:tcPr>
          <w:p w:rsidR="00637A82" w:rsidRDefault="00103910" w:rsidP="008477AF">
            <w:pPr>
              <w:jc w:val="center"/>
            </w:pPr>
            <w:r w:rsidRPr="00C13391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37A82" w:rsidRPr="00C13391">
              <w:instrText xml:space="preserve"> FORMCHECKBOX </w:instrText>
            </w:r>
            <w:r w:rsidR="00DE2851">
              <w:fldChar w:fldCharType="separate"/>
            </w:r>
            <w:r w:rsidRPr="00C13391">
              <w:fldChar w:fldCharType="end"/>
            </w:r>
          </w:p>
        </w:tc>
      </w:tr>
      <w:tr w:rsidR="00637A82" w:rsidTr="008477AF">
        <w:trPr>
          <w:trHeight w:val="720"/>
        </w:trPr>
        <w:sdt>
          <w:sdtPr>
            <w:rPr>
              <w:sz w:val="20"/>
            </w:rPr>
            <w:id w:val="39804249"/>
            <w:placeholder>
              <w:docPart w:val="1F98B710FE5F48D8841FBC681690BD3A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:rsidR="00637A82" w:rsidRDefault="00637A82" w:rsidP="008477AF">
                <w:pPr>
                  <w:jc w:val="center"/>
                </w:pPr>
                <w:r w:rsidRPr="00596CC9">
                  <w:rPr>
                    <w:sz w:val="20"/>
                  </w:rPr>
                  <w:t>Select Date</w:t>
                </w:r>
              </w:p>
            </w:tc>
          </w:sdtContent>
        </w:sdt>
        <w:tc>
          <w:tcPr>
            <w:tcW w:w="738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5130" w:type="dxa"/>
          </w:tcPr>
          <w:p w:rsidR="00637A82" w:rsidRDefault="00637A82" w:rsidP="008477AF">
            <w:pPr>
              <w:tabs>
                <w:tab w:val="left" w:pos="5400"/>
              </w:tabs>
            </w:pPr>
          </w:p>
        </w:tc>
        <w:tc>
          <w:tcPr>
            <w:tcW w:w="1350" w:type="dxa"/>
            <w:vAlign w:val="center"/>
          </w:tcPr>
          <w:p w:rsidR="00637A82" w:rsidRDefault="00103910" w:rsidP="008477AF">
            <w:pPr>
              <w:jc w:val="center"/>
            </w:pPr>
            <w:r w:rsidRPr="00C13391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37A82" w:rsidRPr="00C13391">
              <w:instrText xml:space="preserve"> FORMCHECKBOX </w:instrText>
            </w:r>
            <w:r w:rsidR="00DE2851">
              <w:fldChar w:fldCharType="separate"/>
            </w:r>
            <w:r w:rsidRPr="00C13391">
              <w:fldChar w:fldCharType="end"/>
            </w:r>
          </w:p>
        </w:tc>
      </w:tr>
      <w:tr w:rsidR="00637A82" w:rsidTr="008477AF">
        <w:trPr>
          <w:trHeight w:val="720"/>
        </w:trPr>
        <w:sdt>
          <w:sdtPr>
            <w:rPr>
              <w:sz w:val="20"/>
            </w:rPr>
            <w:id w:val="39804251"/>
            <w:placeholder>
              <w:docPart w:val="020E4AA8936848459DA2FF37BF6640FC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:rsidR="00637A82" w:rsidRDefault="00637A82" w:rsidP="008477AF">
                <w:pPr>
                  <w:jc w:val="center"/>
                </w:pPr>
                <w:r w:rsidRPr="00596CC9">
                  <w:rPr>
                    <w:sz w:val="20"/>
                  </w:rPr>
                  <w:t>Select Date</w:t>
                </w:r>
              </w:p>
            </w:tc>
          </w:sdtContent>
        </w:sdt>
        <w:tc>
          <w:tcPr>
            <w:tcW w:w="738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5130" w:type="dxa"/>
          </w:tcPr>
          <w:p w:rsidR="00637A82" w:rsidRDefault="00637A82" w:rsidP="008477AF">
            <w:pPr>
              <w:tabs>
                <w:tab w:val="left" w:pos="5400"/>
              </w:tabs>
            </w:pPr>
          </w:p>
        </w:tc>
        <w:tc>
          <w:tcPr>
            <w:tcW w:w="1350" w:type="dxa"/>
            <w:vAlign w:val="center"/>
          </w:tcPr>
          <w:p w:rsidR="00637A82" w:rsidRDefault="00103910" w:rsidP="008477AF">
            <w:pPr>
              <w:jc w:val="center"/>
            </w:pPr>
            <w:r w:rsidRPr="00C13391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37A82" w:rsidRPr="00C13391">
              <w:instrText xml:space="preserve"> FORMCHECKBOX </w:instrText>
            </w:r>
            <w:r w:rsidR="00DE2851">
              <w:fldChar w:fldCharType="separate"/>
            </w:r>
            <w:r w:rsidRPr="00C13391">
              <w:fldChar w:fldCharType="end"/>
            </w:r>
          </w:p>
        </w:tc>
      </w:tr>
      <w:tr w:rsidR="00637A82" w:rsidTr="008477AF">
        <w:trPr>
          <w:trHeight w:val="720"/>
        </w:trPr>
        <w:sdt>
          <w:sdtPr>
            <w:rPr>
              <w:sz w:val="20"/>
            </w:rPr>
            <w:id w:val="39804252"/>
            <w:placeholder>
              <w:docPart w:val="EED38EC6FD3C4516BC36C5B45A100D31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:rsidR="00637A82" w:rsidRDefault="00637A82" w:rsidP="008477AF">
                <w:pPr>
                  <w:jc w:val="center"/>
                </w:pPr>
                <w:r w:rsidRPr="00596CC9">
                  <w:rPr>
                    <w:sz w:val="20"/>
                  </w:rPr>
                  <w:t>Select Date</w:t>
                </w:r>
              </w:p>
            </w:tc>
          </w:sdtContent>
        </w:sdt>
        <w:tc>
          <w:tcPr>
            <w:tcW w:w="738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5130" w:type="dxa"/>
          </w:tcPr>
          <w:p w:rsidR="00637A82" w:rsidRDefault="00637A82" w:rsidP="008477AF">
            <w:pPr>
              <w:tabs>
                <w:tab w:val="left" w:pos="5400"/>
              </w:tabs>
            </w:pPr>
          </w:p>
        </w:tc>
        <w:tc>
          <w:tcPr>
            <w:tcW w:w="1350" w:type="dxa"/>
            <w:vAlign w:val="center"/>
          </w:tcPr>
          <w:p w:rsidR="00637A82" w:rsidRDefault="00103910" w:rsidP="008477AF">
            <w:pPr>
              <w:jc w:val="center"/>
            </w:pPr>
            <w:r w:rsidRPr="00C13391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37A82" w:rsidRPr="00C13391">
              <w:instrText xml:space="preserve"> FORMCHECKBOX </w:instrText>
            </w:r>
            <w:r w:rsidR="00DE2851">
              <w:fldChar w:fldCharType="separate"/>
            </w:r>
            <w:r w:rsidRPr="00C13391">
              <w:fldChar w:fldCharType="end"/>
            </w:r>
          </w:p>
        </w:tc>
      </w:tr>
      <w:tr w:rsidR="00637A82" w:rsidTr="00637A82">
        <w:trPr>
          <w:trHeight w:val="720"/>
        </w:trPr>
        <w:sdt>
          <w:sdtPr>
            <w:rPr>
              <w:sz w:val="20"/>
            </w:rPr>
            <w:id w:val="39803805"/>
            <w:placeholder>
              <w:docPart w:val="0000DF127F6343BDB64469D0A344F0CE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:rsidR="00637A82" w:rsidRDefault="00637A82" w:rsidP="00E12415">
                <w:pPr>
                  <w:jc w:val="center"/>
                </w:pPr>
                <w:r w:rsidRPr="00596CC9">
                  <w:rPr>
                    <w:sz w:val="20"/>
                  </w:rPr>
                  <w:t>Select Date</w:t>
                </w:r>
              </w:p>
            </w:tc>
          </w:sdtContent>
        </w:sdt>
        <w:tc>
          <w:tcPr>
            <w:tcW w:w="738" w:type="dxa"/>
            <w:vAlign w:val="center"/>
          </w:tcPr>
          <w:p w:rsidR="00637A82" w:rsidRDefault="00637A82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Default="00637A82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Default="00637A82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Default="00637A82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5130" w:type="dxa"/>
          </w:tcPr>
          <w:p w:rsidR="00637A82" w:rsidRDefault="00637A82" w:rsidP="00CC1A14">
            <w:pPr>
              <w:tabs>
                <w:tab w:val="left" w:pos="5400"/>
              </w:tabs>
            </w:pPr>
          </w:p>
        </w:tc>
        <w:tc>
          <w:tcPr>
            <w:tcW w:w="1350" w:type="dxa"/>
            <w:vAlign w:val="center"/>
          </w:tcPr>
          <w:p w:rsidR="00637A82" w:rsidRDefault="00103910" w:rsidP="00637A82">
            <w:pPr>
              <w:jc w:val="center"/>
            </w:pPr>
            <w:r w:rsidRPr="00C13391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37A82" w:rsidRPr="00C13391">
              <w:instrText xml:space="preserve"> FORMCHECKBOX </w:instrText>
            </w:r>
            <w:r w:rsidR="00DE2851">
              <w:fldChar w:fldCharType="separate"/>
            </w:r>
            <w:r w:rsidRPr="00C13391">
              <w:fldChar w:fldCharType="end"/>
            </w:r>
          </w:p>
        </w:tc>
      </w:tr>
      <w:tr w:rsidR="00637A82" w:rsidTr="00637A82">
        <w:trPr>
          <w:trHeight w:val="720"/>
        </w:trPr>
        <w:sdt>
          <w:sdtPr>
            <w:rPr>
              <w:sz w:val="20"/>
            </w:rPr>
            <w:id w:val="39803806"/>
            <w:placeholder>
              <w:docPart w:val="C4863A214DFD42AB97CB07E85851C775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:rsidR="00637A82" w:rsidRDefault="00637A82" w:rsidP="00E12415">
                <w:pPr>
                  <w:jc w:val="center"/>
                </w:pPr>
                <w:r w:rsidRPr="00596CC9">
                  <w:rPr>
                    <w:sz w:val="20"/>
                  </w:rPr>
                  <w:t>Select Date</w:t>
                </w:r>
              </w:p>
            </w:tc>
          </w:sdtContent>
        </w:sdt>
        <w:tc>
          <w:tcPr>
            <w:tcW w:w="738" w:type="dxa"/>
            <w:vAlign w:val="center"/>
          </w:tcPr>
          <w:p w:rsidR="00637A82" w:rsidRDefault="00637A82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Default="00637A82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Default="00637A82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Default="00637A82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5130" w:type="dxa"/>
          </w:tcPr>
          <w:p w:rsidR="00637A82" w:rsidRDefault="00637A82" w:rsidP="00CC1A14">
            <w:pPr>
              <w:tabs>
                <w:tab w:val="left" w:pos="5400"/>
              </w:tabs>
            </w:pPr>
          </w:p>
        </w:tc>
        <w:tc>
          <w:tcPr>
            <w:tcW w:w="1350" w:type="dxa"/>
            <w:vAlign w:val="center"/>
          </w:tcPr>
          <w:p w:rsidR="00637A82" w:rsidRDefault="00103910" w:rsidP="00637A82">
            <w:pPr>
              <w:jc w:val="center"/>
            </w:pPr>
            <w:r w:rsidRPr="00C13391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37A82" w:rsidRPr="00C13391">
              <w:instrText xml:space="preserve"> FORMCHECKBOX </w:instrText>
            </w:r>
            <w:r w:rsidR="00DE2851">
              <w:fldChar w:fldCharType="separate"/>
            </w:r>
            <w:r w:rsidRPr="00C13391">
              <w:fldChar w:fldCharType="end"/>
            </w:r>
          </w:p>
        </w:tc>
      </w:tr>
      <w:tr w:rsidR="00FA4BDB" w:rsidTr="00687BE7">
        <w:trPr>
          <w:trHeight w:val="720"/>
        </w:trPr>
        <w:sdt>
          <w:sdtPr>
            <w:rPr>
              <w:sz w:val="20"/>
            </w:rPr>
            <w:id w:val="219870987"/>
            <w:placeholder>
              <w:docPart w:val="2379807B7BE64DF2969C0D9AF7239ADA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:rsidR="00FA4BDB" w:rsidRDefault="00FA4BDB" w:rsidP="00687BE7">
                <w:pPr>
                  <w:jc w:val="center"/>
                </w:pPr>
                <w:r w:rsidRPr="00596CC9">
                  <w:rPr>
                    <w:sz w:val="20"/>
                  </w:rPr>
                  <w:t>Select Date</w:t>
                </w:r>
              </w:p>
            </w:tc>
          </w:sdtContent>
        </w:sdt>
        <w:tc>
          <w:tcPr>
            <w:tcW w:w="738" w:type="dxa"/>
            <w:vAlign w:val="center"/>
          </w:tcPr>
          <w:p w:rsidR="00FA4BDB" w:rsidRDefault="00FA4BDB" w:rsidP="00687BE7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FA4BDB" w:rsidRDefault="00FA4BDB" w:rsidP="00687BE7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FA4BDB" w:rsidRDefault="00FA4BDB" w:rsidP="00687BE7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FA4BDB" w:rsidRDefault="00FA4BDB" w:rsidP="00687BE7">
            <w:pPr>
              <w:tabs>
                <w:tab w:val="left" w:pos="5400"/>
              </w:tabs>
              <w:jc w:val="center"/>
            </w:pPr>
          </w:p>
        </w:tc>
        <w:tc>
          <w:tcPr>
            <w:tcW w:w="5130" w:type="dxa"/>
          </w:tcPr>
          <w:p w:rsidR="00FA4BDB" w:rsidRDefault="00FA4BDB" w:rsidP="00687BE7">
            <w:pPr>
              <w:tabs>
                <w:tab w:val="left" w:pos="5400"/>
              </w:tabs>
            </w:pPr>
          </w:p>
        </w:tc>
        <w:tc>
          <w:tcPr>
            <w:tcW w:w="1350" w:type="dxa"/>
            <w:vAlign w:val="center"/>
          </w:tcPr>
          <w:p w:rsidR="00FA4BDB" w:rsidRDefault="00FA4BDB" w:rsidP="00687BE7">
            <w:pPr>
              <w:jc w:val="center"/>
            </w:pPr>
            <w:r w:rsidRPr="00C13391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3391">
              <w:instrText xml:space="preserve"> FORMCHECKBOX </w:instrText>
            </w:r>
            <w:r w:rsidR="00DE2851">
              <w:fldChar w:fldCharType="separate"/>
            </w:r>
            <w:r w:rsidRPr="00C13391">
              <w:fldChar w:fldCharType="end"/>
            </w:r>
          </w:p>
        </w:tc>
      </w:tr>
      <w:tr w:rsidR="00FA4BDB" w:rsidTr="00687BE7">
        <w:trPr>
          <w:trHeight w:val="720"/>
        </w:trPr>
        <w:sdt>
          <w:sdtPr>
            <w:rPr>
              <w:sz w:val="20"/>
            </w:rPr>
            <w:id w:val="-1410765922"/>
            <w:placeholder>
              <w:docPart w:val="F4B4DD151DD24D88B3459DD920229FE3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:rsidR="00FA4BDB" w:rsidRDefault="00FA4BDB" w:rsidP="00687BE7">
                <w:pPr>
                  <w:jc w:val="center"/>
                </w:pPr>
                <w:r w:rsidRPr="00596CC9">
                  <w:rPr>
                    <w:sz w:val="20"/>
                  </w:rPr>
                  <w:t>Select Date</w:t>
                </w:r>
              </w:p>
            </w:tc>
          </w:sdtContent>
        </w:sdt>
        <w:tc>
          <w:tcPr>
            <w:tcW w:w="738" w:type="dxa"/>
            <w:vAlign w:val="center"/>
          </w:tcPr>
          <w:p w:rsidR="00FA4BDB" w:rsidRDefault="00FA4BDB" w:rsidP="00687BE7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FA4BDB" w:rsidRDefault="00FA4BDB" w:rsidP="00687BE7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FA4BDB" w:rsidRDefault="00FA4BDB" w:rsidP="00687BE7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FA4BDB" w:rsidRDefault="00FA4BDB" w:rsidP="00687BE7">
            <w:pPr>
              <w:tabs>
                <w:tab w:val="left" w:pos="5400"/>
              </w:tabs>
              <w:jc w:val="center"/>
            </w:pPr>
          </w:p>
        </w:tc>
        <w:tc>
          <w:tcPr>
            <w:tcW w:w="5130" w:type="dxa"/>
          </w:tcPr>
          <w:p w:rsidR="00FA4BDB" w:rsidRDefault="00FA4BDB" w:rsidP="00687BE7">
            <w:pPr>
              <w:tabs>
                <w:tab w:val="left" w:pos="5400"/>
              </w:tabs>
            </w:pPr>
          </w:p>
        </w:tc>
        <w:tc>
          <w:tcPr>
            <w:tcW w:w="1350" w:type="dxa"/>
            <w:vAlign w:val="center"/>
          </w:tcPr>
          <w:p w:rsidR="00FA4BDB" w:rsidRDefault="00FA4BDB" w:rsidP="00687BE7">
            <w:pPr>
              <w:jc w:val="center"/>
            </w:pPr>
            <w:r w:rsidRPr="00C13391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3391">
              <w:instrText xml:space="preserve"> FORMCHECKBOX </w:instrText>
            </w:r>
            <w:r w:rsidR="00DE2851">
              <w:fldChar w:fldCharType="separate"/>
            </w:r>
            <w:r w:rsidRPr="00C13391">
              <w:fldChar w:fldCharType="end"/>
            </w:r>
          </w:p>
        </w:tc>
      </w:tr>
      <w:tr w:rsidR="00FA4BDB" w:rsidTr="00687BE7">
        <w:trPr>
          <w:trHeight w:val="720"/>
        </w:trPr>
        <w:sdt>
          <w:sdtPr>
            <w:rPr>
              <w:sz w:val="20"/>
            </w:rPr>
            <w:id w:val="-330372052"/>
            <w:placeholder>
              <w:docPart w:val="B2FF339EB26049E189A8D1D6B21E0D17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:rsidR="00FA4BDB" w:rsidRDefault="00FA4BDB" w:rsidP="00687BE7">
                <w:pPr>
                  <w:jc w:val="center"/>
                </w:pPr>
                <w:r w:rsidRPr="00596CC9">
                  <w:rPr>
                    <w:sz w:val="20"/>
                  </w:rPr>
                  <w:t>Select Date</w:t>
                </w:r>
              </w:p>
            </w:tc>
          </w:sdtContent>
        </w:sdt>
        <w:tc>
          <w:tcPr>
            <w:tcW w:w="738" w:type="dxa"/>
            <w:vAlign w:val="center"/>
          </w:tcPr>
          <w:p w:rsidR="00FA4BDB" w:rsidRDefault="00FA4BDB" w:rsidP="00687BE7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FA4BDB" w:rsidRDefault="00FA4BDB" w:rsidP="00687BE7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FA4BDB" w:rsidRDefault="00FA4BDB" w:rsidP="00687BE7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FA4BDB" w:rsidRDefault="00FA4BDB" w:rsidP="00687BE7">
            <w:pPr>
              <w:tabs>
                <w:tab w:val="left" w:pos="5400"/>
              </w:tabs>
              <w:jc w:val="center"/>
            </w:pPr>
          </w:p>
        </w:tc>
        <w:tc>
          <w:tcPr>
            <w:tcW w:w="5130" w:type="dxa"/>
          </w:tcPr>
          <w:p w:rsidR="00FA4BDB" w:rsidRDefault="00FA4BDB" w:rsidP="00687BE7">
            <w:pPr>
              <w:tabs>
                <w:tab w:val="left" w:pos="5400"/>
              </w:tabs>
            </w:pPr>
          </w:p>
        </w:tc>
        <w:tc>
          <w:tcPr>
            <w:tcW w:w="1350" w:type="dxa"/>
            <w:vAlign w:val="center"/>
          </w:tcPr>
          <w:p w:rsidR="00FA4BDB" w:rsidRDefault="00FA4BDB" w:rsidP="00687BE7">
            <w:pPr>
              <w:jc w:val="center"/>
            </w:pPr>
            <w:r w:rsidRPr="00C13391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3391">
              <w:instrText xml:space="preserve"> FORMCHECKBOX </w:instrText>
            </w:r>
            <w:r w:rsidR="00DE2851">
              <w:fldChar w:fldCharType="separate"/>
            </w:r>
            <w:r w:rsidRPr="00C13391">
              <w:fldChar w:fldCharType="end"/>
            </w:r>
          </w:p>
        </w:tc>
      </w:tr>
      <w:tr w:rsidR="00FA4BDB" w:rsidTr="00687BE7">
        <w:trPr>
          <w:trHeight w:val="720"/>
        </w:trPr>
        <w:sdt>
          <w:sdtPr>
            <w:rPr>
              <w:sz w:val="20"/>
            </w:rPr>
            <w:id w:val="-1341539225"/>
            <w:placeholder>
              <w:docPart w:val="82846F311D45493E9C8EBAE74A3F7796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:rsidR="00FA4BDB" w:rsidRDefault="00FA4BDB" w:rsidP="00687BE7">
                <w:pPr>
                  <w:jc w:val="center"/>
                </w:pPr>
                <w:r w:rsidRPr="00596CC9">
                  <w:rPr>
                    <w:sz w:val="20"/>
                  </w:rPr>
                  <w:t>Select Date</w:t>
                </w:r>
              </w:p>
            </w:tc>
          </w:sdtContent>
        </w:sdt>
        <w:tc>
          <w:tcPr>
            <w:tcW w:w="738" w:type="dxa"/>
            <w:vAlign w:val="center"/>
          </w:tcPr>
          <w:p w:rsidR="00FA4BDB" w:rsidRDefault="00FA4BDB" w:rsidP="00687BE7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FA4BDB" w:rsidRDefault="00FA4BDB" w:rsidP="00687BE7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FA4BDB" w:rsidRDefault="00FA4BDB" w:rsidP="00687BE7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FA4BDB" w:rsidRDefault="00FA4BDB" w:rsidP="00687BE7">
            <w:pPr>
              <w:tabs>
                <w:tab w:val="left" w:pos="5400"/>
              </w:tabs>
              <w:jc w:val="center"/>
            </w:pPr>
          </w:p>
        </w:tc>
        <w:tc>
          <w:tcPr>
            <w:tcW w:w="5130" w:type="dxa"/>
          </w:tcPr>
          <w:p w:rsidR="00FA4BDB" w:rsidRDefault="00FA4BDB" w:rsidP="00687BE7">
            <w:pPr>
              <w:tabs>
                <w:tab w:val="left" w:pos="5400"/>
              </w:tabs>
            </w:pPr>
          </w:p>
        </w:tc>
        <w:tc>
          <w:tcPr>
            <w:tcW w:w="1350" w:type="dxa"/>
            <w:vAlign w:val="center"/>
          </w:tcPr>
          <w:p w:rsidR="00FA4BDB" w:rsidRDefault="00FA4BDB" w:rsidP="00687BE7">
            <w:pPr>
              <w:jc w:val="center"/>
            </w:pPr>
            <w:r w:rsidRPr="00C13391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3391">
              <w:instrText xml:space="preserve"> FORMCHECKBOX </w:instrText>
            </w:r>
            <w:r w:rsidR="00DE2851">
              <w:fldChar w:fldCharType="separate"/>
            </w:r>
            <w:r w:rsidRPr="00C13391">
              <w:fldChar w:fldCharType="end"/>
            </w:r>
          </w:p>
        </w:tc>
      </w:tr>
      <w:tr w:rsidR="00FA4BDB" w:rsidTr="00687BE7">
        <w:trPr>
          <w:trHeight w:val="720"/>
        </w:trPr>
        <w:sdt>
          <w:sdtPr>
            <w:rPr>
              <w:sz w:val="20"/>
            </w:rPr>
            <w:id w:val="1004391984"/>
            <w:placeholder>
              <w:docPart w:val="24D747658FCA40F5B1B9FC4D323BDD77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:rsidR="00FA4BDB" w:rsidRDefault="00FA4BDB" w:rsidP="00687BE7">
                <w:pPr>
                  <w:jc w:val="center"/>
                </w:pPr>
                <w:r w:rsidRPr="00596CC9">
                  <w:rPr>
                    <w:sz w:val="20"/>
                  </w:rPr>
                  <w:t>Select Date</w:t>
                </w:r>
              </w:p>
            </w:tc>
          </w:sdtContent>
        </w:sdt>
        <w:tc>
          <w:tcPr>
            <w:tcW w:w="738" w:type="dxa"/>
            <w:vAlign w:val="center"/>
          </w:tcPr>
          <w:p w:rsidR="00FA4BDB" w:rsidRDefault="00FA4BDB" w:rsidP="00687BE7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FA4BDB" w:rsidRDefault="00FA4BDB" w:rsidP="00687BE7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FA4BDB" w:rsidRDefault="00FA4BDB" w:rsidP="00687BE7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FA4BDB" w:rsidRDefault="00FA4BDB" w:rsidP="00687BE7">
            <w:pPr>
              <w:tabs>
                <w:tab w:val="left" w:pos="5400"/>
              </w:tabs>
              <w:jc w:val="center"/>
            </w:pPr>
          </w:p>
        </w:tc>
        <w:tc>
          <w:tcPr>
            <w:tcW w:w="5130" w:type="dxa"/>
          </w:tcPr>
          <w:p w:rsidR="00FA4BDB" w:rsidRDefault="00FA4BDB" w:rsidP="00687BE7">
            <w:pPr>
              <w:tabs>
                <w:tab w:val="left" w:pos="5400"/>
              </w:tabs>
            </w:pPr>
          </w:p>
        </w:tc>
        <w:tc>
          <w:tcPr>
            <w:tcW w:w="1350" w:type="dxa"/>
            <w:vAlign w:val="center"/>
          </w:tcPr>
          <w:p w:rsidR="00FA4BDB" w:rsidRDefault="00FA4BDB" w:rsidP="00687BE7">
            <w:pPr>
              <w:jc w:val="center"/>
            </w:pPr>
            <w:r w:rsidRPr="00C13391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3391">
              <w:instrText xml:space="preserve"> FORMCHECKBOX </w:instrText>
            </w:r>
            <w:r w:rsidR="00DE2851">
              <w:fldChar w:fldCharType="separate"/>
            </w:r>
            <w:r w:rsidRPr="00C13391">
              <w:fldChar w:fldCharType="end"/>
            </w:r>
          </w:p>
        </w:tc>
      </w:tr>
      <w:tr w:rsidR="00FA4BDB" w:rsidTr="00687BE7">
        <w:trPr>
          <w:trHeight w:val="720"/>
        </w:trPr>
        <w:sdt>
          <w:sdtPr>
            <w:rPr>
              <w:sz w:val="20"/>
            </w:rPr>
            <w:id w:val="-907379151"/>
            <w:placeholder>
              <w:docPart w:val="68260530D2B549F789BF14C315AA1A12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:rsidR="00FA4BDB" w:rsidRDefault="00FA4BDB" w:rsidP="00687BE7">
                <w:pPr>
                  <w:jc w:val="center"/>
                </w:pPr>
                <w:r w:rsidRPr="00596CC9">
                  <w:rPr>
                    <w:sz w:val="20"/>
                  </w:rPr>
                  <w:t>Select Date</w:t>
                </w:r>
              </w:p>
            </w:tc>
          </w:sdtContent>
        </w:sdt>
        <w:tc>
          <w:tcPr>
            <w:tcW w:w="738" w:type="dxa"/>
            <w:vAlign w:val="center"/>
          </w:tcPr>
          <w:p w:rsidR="00FA4BDB" w:rsidRDefault="00FA4BDB" w:rsidP="00687BE7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FA4BDB" w:rsidRDefault="00FA4BDB" w:rsidP="00687BE7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FA4BDB" w:rsidRDefault="00FA4BDB" w:rsidP="00687BE7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FA4BDB" w:rsidRDefault="00FA4BDB" w:rsidP="00687BE7">
            <w:pPr>
              <w:tabs>
                <w:tab w:val="left" w:pos="5400"/>
              </w:tabs>
              <w:jc w:val="center"/>
            </w:pPr>
          </w:p>
        </w:tc>
        <w:tc>
          <w:tcPr>
            <w:tcW w:w="5130" w:type="dxa"/>
          </w:tcPr>
          <w:p w:rsidR="00FA4BDB" w:rsidRDefault="00FA4BDB" w:rsidP="00687BE7">
            <w:pPr>
              <w:tabs>
                <w:tab w:val="left" w:pos="5400"/>
              </w:tabs>
            </w:pPr>
          </w:p>
        </w:tc>
        <w:tc>
          <w:tcPr>
            <w:tcW w:w="1350" w:type="dxa"/>
            <w:vAlign w:val="center"/>
          </w:tcPr>
          <w:p w:rsidR="00FA4BDB" w:rsidRDefault="00FA4BDB" w:rsidP="00687BE7">
            <w:pPr>
              <w:jc w:val="center"/>
            </w:pPr>
            <w:r w:rsidRPr="00C13391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3391">
              <w:instrText xml:space="preserve"> FORMCHECKBOX </w:instrText>
            </w:r>
            <w:r w:rsidR="00DE2851">
              <w:fldChar w:fldCharType="separate"/>
            </w:r>
            <w:r w:rsidRPr="00C13391">
              <w:fldChar w:fldCharType="end"/>
            </w:r>
          </w:p>
        </w:tc>
      </w:tr>
      <w:tr w:rsidR="00FA4BDB" w:rsidTr="00687BE7">
        <w:trPr>
          <w:trHeight w:val="720"/>
        </w:trPr>
        <w:sdt>
          <w:sdtPr>
            <w:rPr>
              <w:sz w:val="20"/>
            </w:rPr>
            <w:id w:val="1080715779"/>
            <w:placeholder>
              <w:docPart w:val="ADD349ED6A104E43AA96C9199CEFC9AC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:rsidR="00FA4BDB" w:rsidRDefault="00FA4BDB" w:rsidP="00687BE7">
                <w:pPr>
                  <w:jc w:val="center"/>
                </w:pPr>
                <w:r w:rsidRPr="00596CC9">
                  <w:rPr>
                    <w:sz w:val="20"/>
                  </w:rPr>
                  <w:t>Select Date</w:t>
                </w:r>
              </w:p>
            </w:tc>
          </w:sdtContent>
        </w:sdt>
        <w:tc>
          <w:tcPr>
            <w:tcW w:w="738" w:type="dxa"/>
            <w:vAlign w:val="center"/>
          </w:tcPr>
          <w:p w:rsidR="00FA4BDB" w:rsidRDefault="00FA4BDB" w:rsidP="00687BE7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FA4BDB" w:rsidRDefault="00FA4BDB" w:rsidP="00687BE7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FA4BDB" w:rsidRDefault="00FA4BDB" w:rsidP="00687BE7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FA4BDB" w:rsidRDefault="00FA4BDB" w:rsidP="00687BE7">
            <w:pPr>
              <w:tabs>
                <w:tab w:val="left" w:pos="5400"/>
              </w:tabs>
              <w:jc w:val="center"/>
            </w:pPr>
          </w:p>
        </w:tc>
        <w:tc>
          <w:tcPr>
            <w:tcW w:w="5130" w:type="dxa"/>
          </w:tcPr>
          <w:p w:rsidR="00FA4BDB" w:rsidRDefault="00FA4BDB" w:rsidP="00687BE7">
            <w:pPr>
              <w:tabs>
                <w:tab w:val="left" w:pos="5400"/>
              </w:tabs>
            </w:pPr>
          </w:p>
        </w:tc>
        <w:tc>
          <w:tcPr>
            <w:tcW w:w="1350" w:type="dxa"/>
            <w:vAlign w:val="center"/>
          </w:tcPr>
          <w:p w:rsidR="00FA4BDB" w:rsidRDefault="00FA4BDB" w:rsidP="00687BE7">
            <w:pPr>
              <w:jc w:val="center"/>
            </w:pPr>
            <w:r w:rsidRPr="00C13391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3391">
              <w:instrText xml:space="preserve"> FORMCHECKBOX </w:instrText>
            </w:r>
            <w:r w:rsidR="00DE2851">
              <w:fldChar w:fldCharType="separate"/>
            </w:r>
            <w:r w:rsidRPr="00C13391">
              <w:fldChar w:fldCharType="end"/>
            </w:r>
          </w:p>
        </w:tc>
      </w:tr>
      <w:tr w:rsidR="00637A82" w:rsidTr="00637A82">
        <w:trPr>
          <w:trHeight w:val="720"/>
        </w:trPr>
        <w:sdt>
          <w:sdtPr>
            <w:rPr>
              <w:sz w:val="20"/>
            </w:rPr>
            <w:id w:val="39803807"/>
            <w:placeholder>
              <w:docPart w:val="1E10D81B42C449BDB8E91C20659BD787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:rsidR="00637A82" w:rsidRDefault="00637A82" w:rsidP="00E12415">
                <w:pPr>
                  <w:jc w:val="center"/>
                </w:pPr>
                <w:r w:rsidRPr="00596CC9">
                  <w:rPr>
                    <w:sz w:val="20"/>
                  </w:rPr>
                  <w:t>Select Date</w:t>
                </w:r>
              </w:p>
            </w:tc>
          </w:sdtContent>
        </w:sdt>
        <w:tc>
          <w:tcPr>
            <w:tcW w:w="738" w:type="dxa"/>
            <w:vAlign w:val="center"/>
          </w:tcPr>
          <w:p w:rsidR="00637A82" w:rsidRDefault="00637A82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Default="00637A82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Default="00637A82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Default="00637A82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5130" w:type="dxa"/>
          </w:tcPr>
          <w:p w:rsidR="00637A82" w:rsidRDefault="00637A82" w:rsidP="00CC1A14">
            <w:pPr>
              <w:tabs>
                <w:tab w:val="left" w:pos="5400"/>
              </w:tabs>
            </w:pPr>
          </w:p>
        </w:tc>
        <w:tc>
          <w:tcPr>
            <w:tcW w:w="1350" w:type="dxa"/>
            <w:vAlign w:val="center"/>
          </w:tcPr>
          <w:p w:rsidR="00637A82" w:rsidRDefault="00103910" w:rsidP="00637A82">
            <w:pPr>
              <w:jc w:val="center"/>
            </w:pPr>
            <w:r w:rsidRPr="00C13391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37A82" w:rsidRPr="00C13391">
              <w:instrText xml:space="preserve"> FORMCHECKBOX </w:instrText>
            </w:r>
            <w:r w:rsidR="00DE2851">
              <w:fldChar w:fldCharType="separate"/>
            </w:r>
            <w:r w:rsidRPr="00C13391">
              <w:fldChar w:fldCharType="end"/>
            </w:r>
          </w:p>
        </w:tc>
      </w:tr>
    </w:tbl>
    <w:p w:rsidR="00CC1A14" w:rsidRPr="0076085B" w:rsidRDefault="00CC1A14" w:rsidP="0076085B">
      <w:pPr>
        <w:tabs>
          <w:tab w:val="left" w:pos="5400"/>
        </w:tabs>
        <w:spacing w:after="0"/>
        <w:rPr>
          <w:sz w:val="16"/>
        </w:rPr>
      </w:pPr>
    </w:p>
    <w:p w:rsidR="006E3497" w:rsidRDefault="00637A82">
      <w:pPr>
        <w:tabs>
          <w:tab w:val="left" w:pos="5400"/>
        </w:tabs>
        <w:rPr>
          <w:rFonts w:cstheme="minorHAnsi"/>
        </w:rPr>
      </w:pPr>
      <w:r>
        <w:rPr>
          <w:rFonts w:cstheme="minorHAnsi"/>
        </w:rPr>
        <w:t>*Task ID values refer back to those used in the Product Planning Sheet for the corresponding assignment</w:t>
      </w:r>
      <w:r w:rsidR="00093263">
        <w:rPr>
          <w:rFonts w:cstheme="minorHAnsi"/>
        </w:rPr>
        <w:t>.</w:t>
      </w:r>
    </w:p>
    <w:p w:rsidR="00637A82" w:rsidRDefault="00637A82">
      <w:pPr>
        <w:tabs>
          <w:tab w:val="left" w:pos="5400"/>
        </w:tabs>
        <w:rPr>
          <w:rFonts w:cstheme="minorHAnsi"/>
        </w:rPr>
      </w:pPr>
    </w:p>
    <w:tbl>
      <w:tblPr>
        <w:tblStyle w:val="TableGrid"/>
        <w:tblW w:w="11088" w:type="dxa"/>
        <w:tblLayout w:type="fixed"/>
        <w:tblLook w:val="04A0" w:firstRow="1" w:lastRow="0" w:firstColumn="1" w:lastColumn="0" w:noHBand="0" w:noVBand="1"/>
      </w:tblPr>
      <w:tblGrid>
        <w:gridCol w:w="1278"/>
        <w:gridCol w:w="738"/>
        <w:gridCol w:w="864"/>
        <w:gridCol w:w="864"/>
        <w:gridCol w:w="864"/>
        <w:gridCol w:w="5130"/>
        <w:gridCol w:w="1350"/>
      </w:tblGrid>
      <w:tr w:rsidR="00637A82" w:rsidRPr="002A4B8C" w:rsidTr="008477AF">
        <w:tc>
          <w:tcPr>
            <w:tcW w:w="1278" w:type="dxa"/>
            <w:tcBorders>
              <w:top w:val="nil"/>
              <w:left w:val="nil"/>
              <w:right w:val="nil"/>
            </w:tcBorders>
            <w:vAlign w:val="center"/>
          </w:tcPr>
          <w:p w:rsidR="00637A82" w:rsidRPr="000777D6" w:rsidRDefault="00637A82" w:rsidP="008477AF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Date</w:t>
            </w:r>
          </w:p>
        </w:tc>
        <w:tc>
          <w:tcPr>
            <w:tcW w:w="738" w:type="dxa"/>
            <w:tcBorders>
              <w:top w:val="nil"/>
              <w:left w:val="nil"/>
              <w:right w:val="nil"/>
            </w:tcBorders>
            <w:vAlign w:val="center"/>
          </w:tcPr>
          <w:p w:rsidR="00637A82" w:rsidRPr="000777D6" w:rsidRDefault="00637A82" w:rsidP="008477AF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Task ID</w:t>
            </w:r>
            <w:r>
              <w:rPr>
                <w:b/>
                <w:sz w:val="20"/>
              </w:rPr>
              <w:t>*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Start</w:t>
            </w:r>
          </w:p>
          <w:p w:rsidR="00637A82" w:rsidRPr="000777D6" w:rsidRDefault="00637A82" w:rsidP="008477AF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Time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Stop</w:t>
            </w:r>
          </w:p>
          <w:p w:rsidR="00637A82" w:rsidRPr="000777D6" w:rsidRDefault="00637A82" w:rsidP="008477AF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Delta</w:t>
            </w:r>
          </w:p>
          <w:p w:rsidR="00637A82" w:rsidRPr="000777D6" w:rsidRDefault="00637A82" w:rsidP="008477AF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Time</w:t>
            </w:r>
          </w:p>
          <w:p w:rsidR="00637A82" w:rsidRPr="000777D6" w:rsidRDefault="00637A82" w:rsidP="008477AF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(min)</w:t>
            </w:r>
          </w:p>
        </w:tc>
        <w:tc>
          <w:tcPr>
            <w:tcW w:w="5130" w:type="dxa"/>
            <w:tcBorders>
              <w:top w:val="nil"/>
              <w:left w:val="nil"/>
              <w:right w:val="nil"/>
            </w:tcBorders>
            <w:vAlign w:val="center"/>
          </w:tcPr>
          <w:p w:rsidR="00637A82" w:rsidRPr="000777D6" w:rsidRDefault="00637A82" w:rsidP="008477AF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Explanatory Comments</w:t>
            </w: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</w:tcPr>
          <w:p w:rsidR="00637A82" w:rsidRDefault="00637A82" w:rsidP="008477AF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Task</w:t>
            </w:r>
          </w:p>
          <w:p w:rsidR="00637A82" w:rsidRPr="000777D6" w:rsidRDefault="00637A82" w:rsidP="008477AF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Completed</w:t>
            </w:r>
          </w:p>
        </w:tc>
      </w:tr>
      <w:tr w:rsidR="00637A82" w:rsidTr="008477AF">
        <w:trPr>
          <w:trHeight w:val="720"/>
        </w:trPr>
        <w:sdt>
          <w:sdtPr>
            <w:rPr>
              <w:sz w:val="20"/>
            </w:rPr>
            <w:id w:val="39804257"/>
            <w:placeholder>
              <w:docPart w:val="C0428FDF88A44DCCB857308D2B908482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:rsidR="00637A82" w:rsidRDefault="00637A82" w:rsidP="008477AF">
                <w:pPr>
                  <w:tabs>
                    <w:tab w:val="left" w:pos="5400"/>
                  </w:tabs>
                  <w:jc w:val="center"/>
                </w:pPr>
                <w:r w:rsidRPr="00E12415">
                  <w:rPr>
                    <w:sz w:val="20"/>
                  </w:rPr>
                  <w:t>Select Date</w:t>
                </w:r>
              </w:p>
            </w:tc>
          </w:sdtContent>
        </w:sdt>
        <w:tc>
          <w:tcPr>
            <w:tcW w:w="738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5130" w:type="dxa"/>
          </w:tcPr>
          <w:p w:rsidR="00637A82" w:rsidRDefault="00637A82" w:rsidP="008477AF">
            <w:pPr>
              <w:tabs>
                <w:tab w:val="left" w:pos="5400"/>
              </w:tabs>
            </w:pPr>
          </w:p>
        </w:tc>
        <w:tc>
          <w:tcPr>
            <w:tcW w:w="1350" w:type="dxa"/>
            <w:vAlign w:val="center"/>
          </w:tcPr>
          <w:p w:rsidR="00637A82" w:rsidRDefault="00103910" w:rsidP="008477AF">
            <w:pPr>
              <w:tabs>
                <w:tab w:val="left" w:pos="5400"/>
              </w:tabs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37A82">
              <w:instrText xml:space="preserve"> FORMCHECKBOX </w:instrText>
            </w:r>
            <w:r w:rsidR="00DE2851">
              <w:fldChar w:fldCharType="separate"/>
            </w:r>
            <w:r>
              <w:fldChar w:fldCharType="end"/>
            </w:r>
          </w:p>
        </w:tc>
      </w:tr>
      <w:tr w:rsidR="00637A82" w:rsidTr="008477AF">
        <w:trPr>
          <w:trHeight w:val="720"/>
        </w:trPr>
        <w:sdt>
          <w:sdtPr>
            <w:rPr>
              <w:sz w:val="20"/>
            </w:rPr>
            <w:id w:val="39804258"/>
            <w:placeholder>
              <w:docPart w:val="1912467E3E7043EBB8C679AF56D4DAFE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:rsidR="00637A82" w:rsidRDefault="00637A82" w:rsidP="008477AF">
                <w:pPr>
                  <w:jc w:val="center"/>
                </w:pPr>
                <w:r w:rsidRPr="00596CC9">
                  <w:rPr>
                    <w:sz w:val="20"/>
                  </w:rPr>
                  <w:t>Select Date</w:t>
                </w:r>
              </w:p>
            </w:tc>
          </w:sdtContent>
        </w:sdt>
        <w:tc>
          <w:tcPr>
            <w:tcW w:w="738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5130" w:type="dxa"/>
          </w:tcPr>
          <w:p w:rsidR="00637A82" w:rsidRDefault="00637A82" w:rsidP="008477AF">
            <w:pPr>
              <w:tabs>
                <w:tab w:val="left" w:pos="5400"/>
              </w:tabs>
            </w:pPr>
          </w:p>
        </w:tc>
        <w:tc>
          <w:tcPr>
            <w:tcW w:w="1350" w:type="dxa"/>
            <w:vAlign w:val="center"/>
          </w:tcPr>
          <w:p w:rsidR="00637A82" w:rsidRDefault="00103910" w:rsidP="008477AF">
            <w:pPr>
              <w:jc w:val="center"/>
            </w:pPr>
            <w:r w:rsidRPr="00C13391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37A82" w:rsidRPr="00C13391">
              <w:instrText xml:space="preserve"> FORMCHECKBOX </w:instrText>
            </w:r>
            <w:r w:rsidR="00DE2851">
              <w:fldChar w:fldCharType="separate"/>
            </w:r>
            <w:r w:rsidRPr="00C13391">
              <w:fldChar w:fldCharType="end"/>
            </w:r>
          </w:p>
        </w:tc>
      </w:tr>
      <w:tr w:rsidR="00637A82" w:rsidTr="008477AF">
        <w:trPr>
          <w:trHeight w:val="720"/>
        </w:trPr>
        <w:sdt>
          <w:sdtPr>
            <w:rPr>
              <w:sz w:val="20"/>
            </w:rPr>
            <w:id w:val="39804259"/>
            <w:placeholder>
              <w:docPart w:val="0FBD424CA0E44EBB866989EE0DC85646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:rsidR="00637A82" w:rsidRDefault="00637A82" w:rsidP="008477AF">
                <w:pPr>
                  <w:jc w:val="center"/>
                </w:pPr>
                <w:r w:rsidRPr="00596CC9">
                  <w:rPr>
                    <w:sz w:val="20"/>
                  </w:rPr>
                  <w:t>Select Date</w:t>
                </w:r>
              </w:p>
            </w:tc>
          </w:sdtContent>
        </w:sdt>
        <w:tc>
          <w:tcPr>
            <w:tcW w:w="738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5130" w:type="dxa"/>
          </w:tcPr>
          <w:p w:rsidR="00637A82" w:rsidRDefault="00637A82" w:rsidP="008477AF">
            <w:pPr>
              <w:tabs>
                <w:tab w:val="left" w:pos="5400"/>
              </w:tabs>
            </w:pPr>
          </w:p>
        </w:tc>
        <w:tc>
          <w:tcPr>
            <w:tcW w:w="1350" w:type="dxa"/>
            <w:vAlign w:val="center"/>
          </w:tcPr>
          <w:p w:rsidR="00637A82" w:rsidRDefault="00103910" w:rsidP="008477AF">
            <w:pPr>
              <w:jc w:val="center"/>
            </w:pPr>
            <w:r w:rsidRPr="00C13391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37A82" w:rsidRPr="00C13391">
              <w:instrText xml:space="preserve"> FORMCHECKBOX </w:instrText>
            </w:r>
            <w:r w:rsidR="00DE2851">
              <w:fldChar w:fldCharType="separate"/>
            </w:r>
            <w:r w:rsidRPr="00C13391">
              <w:fldChar w:fldCharType="end"/>
            </w:r>
          </w:p>
        </w:tc>
      </w:tr>
      <w:tr w:rsidR="00637A82" w:rsidTr="008477AF">
        <w:trPr>
          <w:trHeight w:val="720"/>
        </w:trPr>
        <w:sdt>
          <w:sdtPr>
            <w:rPr>
              <w:sz w:val="20"/>
            </w:rPr>
            <w:id w:val="39804260"/>
            <w:placeholder>
              <w:docPart w:val="96C6F2793A8944A3835312F36B5CE217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:rsidR="00637A82" w:rsidRDefault="00637A82" w:rsidP="008477AF">
                <w:pPr>
                  <w:jc w:val="center"/>
                </w:pPr>
                <w:r w:rsidRPr="00596CC9">
                  <w:rPr>
                    <w:sz w:val="20"/>
                  </w:rPr>
                  <w:t>Select Date</w:t>
                </w:r>
              </w:p>
            </w:tc>
          </w:sdtContent>
        </w:sdt>
        <w:tc>
          <w:tcPr>
            <w:tcW w:w="738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5130" w:type="dxa"/>
          </w:tcPr>
          <w:p w:rsidR="00637A82" w:rsidRDefault="00637A82" w:rsidP="008477AF">
            <w:pPr>
              <w:tabs>
                <w:tab w:val="left" w:pos="5400"/>
              </w:tabs>
            </w:pPr>
          </w:p>
        </w:tc>
        <w:tc>
          <w:tcPr>
            <w:tcW w:w="1350" w:type="dxa"/>
            <w:vAlign w:val="center"/>
          </w:tcPr>
          <w:p w:rsidR="00637A82" w:rsidRDefault="00103910" w:rsidP="008477AF">
            <w:pPr>
              <w:jc w:val="center"/>
            </w:pPr>
            <w:r w:rsidRPr="00C13391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37A82" w:rsidRPr="00C13391">
              <w:instrText xml:space="preserve"> FORMCHECKBOX </w:instrText>
            </w:r>
            <w:r w:rsidR="00DE2851">
              <w:fldChar w:fldCharType="separate"/>
            </w:r>
            <w:r w:rsidRPr="00C13391">
              <w:fldChar w:fldCharType="end"/>
            </w:r>
          </w:p>
        </w:tc>
      </w:tr>
      <w:tr w:rsidR="00637A82" w:rsidTr="008477AF">
        <w:trPr>
          <w:trHeight w:val="720"/>
        </w:trPr>
        <w:sdt>
          <w:sdtPr>
            <w:rPr>
              <w:sz w:val="20"/>
            </w:rPr>
            <w:id w:val="39804261"/>
            <w:placeholder>
              <w:docPart w:val="C094CEAB94054DFFBECD545582CD1AA2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:rsidR="00637A82" w:rsidRDefault="00637A82" w:rsidP="008477AF">
                <w:pPr>
                  <w:jc w:val="center"/>
                </w:pPr>
                <w:r w:rsidRPr="00596CC9">
                  <w:rPr>
                    <w:sz w:val="20"/>
                  </w:rPr>
                  <w:t>Select Date</w:t>
                </w:r>
              </w:p>
            </w:tc>
          </w:sdtContent>
        </w:sdt>
        <w:tc>
          <w:tcPr>
            <w:tcW w:w="738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5130" w:type="dxa"/>
          </w:tcPr>
          <w:p w:rsidR="00637A82" w:rsidRDefault="00637A82" w:rsidP="008477AF">
            <w:pPr>
              <w:tabs>
                <w:tab w:val="left" w:pos="5400"/>
              </w:tabs>
            </w:pPr>
          </w:p>
        </w:tc>
        <w:tc>
          <w:tcPr>
            <w:tcW w:w="1350" w:type="dxa"/>
            <w:vAlign w:val="center"/>
          </w:tcPr>
          <w:p w:rsidR="00637A82" w:rsidRDefault="00103910" w:rsidP="008477AF">
            <w:pPr>
              <w:jc w:val="center"/>
            </w:pPr>
            <w:r w:rsidRPr="00C13391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37A82" w:rsidRPr="00C13391">
              <w:instrText xml:space="preserve"> FORMCHECKBOX </w:instrText>
            </w:r>
            <w:r w:rsidR="00DE2851">
              <w:fldChar w:fldCharType="separate"/>
            </w:r>
            <w:r w:rsidRPr="00C13391">
              <w:fldChar w:fldCharType="end"/>
            </w:r>
          </w:p>
        </w:tc>
      </w:tr>
      <w:tr w:rsidR="00637A82" w:rsidTr="008477AF">
        <w:trPr>
          <w:trHeight w:val="720"/>
        </w:trPr>
        <w:sdt>
          <w:sdtPr>
            <w:rPr>
              <w:sz w:val="20"/>
            </w:rPr>
            <w:id w:val="39804262"/>
            <w:placeholder>
              <w:docPart w:val="47CCE2E9AB9749DA847031A9C25694FE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:rsidR="00637A82" w:rsidRDefault="00637A82" w:rsidP="008477AF">
                <w:pPr>
                  <w:jc w:val="center"/>
                </w:pPr>
                <w:r w:rsidRPr="00596CC9">
                  <w:rPr>
                    <w:sz w:val="20"/>
                  </w:rPr>
                  <w:t>Select Date</w:t>
                </w:r>
              </w:p>
            </w:tc>
          </w:sdtContent>
        </w:sdt>
        <w:tc>
          <w:tcPr>
            <w:tcW w:w="738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5130" w:type="dxa"/>
          </w:tcPr>
          <w:p w:rsidR="00637A82" w:rsidRDefault="00637A82" w:rsidP="008477AF">
            <w:pPr>
              <w:tabs>
                <w:tab w:val="left" w:pos="5400"/>
              </w:tabs>
            </w:pPr>
          </w:p>
        </w:tc>
        <w:tc>
          <w:tcPr>
            <w:tcW w:w="1350" w:type="dxa"/>
            <w:vAlign w:val="center"/>
          </w:tcPr>
          <w:p w:rsidR="00637A82" w:rsidRDefault="00103910" w:rsidP="008477AF">
            <w:pPr>
              <w:jc w:val="center"/>
            </w:pPr>
            <w:r w:rsidRPr="00C13391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37A82" w:rsidRPr="00C13391">
              <w:instrText xml:space="preserve"> FORMCHECKBOX </w:instrText>
            </w:r>
            <w:r w:rsidR="00DE2851">
              <w:fldChar w:fldCharType="separate"/>
            </w:r>
            <w:r w:rsidRPr="00C13391">
              <w:fldChar w:fldCharType="end"/>
            </w:r>
          </w:p>
        </w:tc>
      </w:tr>
      <w:tr w:rsidR="00637A82" w:rsidTr="008477AF">
        <w:trPr>
          <w:trHeight w:val="720"/>
        </w:trPr>
        <w:sdt>
          <w:sdtPr>
            <w:rPr>
              <w:sz w:val="20"/>
            </w:rPr>
            <w:id w:val="39804263"/>
            <w:placeholder>
              <w:docPart w:val="922E80E3BA9447C68EAD2D3964A1D8DB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:rsidR="00637A82" w:rsidRDefault="00637A82" w:rsidP="008477AF">
                <w:pPr>
                  <w:jc w:val="center"/>
                </w:pPr>
                <w:r w:rsidRPr="00596CC9">
                  <w:rPr>
                    <w:sz w:val="20"/>
                  </w:rPr>
                  <w:t>Select Date</w:t>
                </w:r>
              </w:p>
            </w:tc>
          </w:sdtContent>
        </w:sdt>
        <w:tc>
          <w:tcPr>
            <w:tcW w:w="738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5130" w:type="dxa"/>
          </w:tcPr>
          <w:p w:rsidR="00637A82" w:rsidRDefault="00637A82" w:rsidP="008477AF">
            <w:pPr>
              <w:tabs>
                <w:tab w:val="left" w:pos="5400"/>
              </w:tabs>
            </w:pPr>
          </w:p>
        </w:tc>
        <w:tc>
          <w:tcPr>
            <w:tcW w:w="1350" w:type="dxa"/>
            <w:vAlign w:val="center"/>
          </w:tcPr>
          <w:p w:rsidR="00637A82" w:rsidRDefault="00103910" w:rsidP="008477AF">
            <w:pPr>
              <w:jc w:val="center"/>
            </w:pPr>
            <w:r w:rsidRPr="00C13391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37A82" w:rsidRPr="00C13391">
              <w:instrText xml:space="preserve"> FORMCHECKBOX </w:instrText>
            </w:r>
            <w:r w:rsidR="00DE2851">
              <w:fldChar w:fldCharType="separate"/>
            </w:r>
            <w:r w:rsidRPr="00C13391">
              <w:fldChar w:fldCharType="end"/>
            </w:r>
          </w:p>
        </w:tc>
      </w:tr>
      <w:tr w:rsidR="00637A82" w:rsidTr="008477AF">
        <w:trPr>
          <w:trHeight w:val="720"/>
        </w:trPr>
        <w:sdt>
          <w:sdtPr>
            <w:rPr>
              <w:sz w:val="20"/>
            </w:rPr>
            <w:id w:val="39804264"/>
            <w:placeholder>
              <w:docPart w:val="E4CB495BEB464D79B8960069DC284A1E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:rsidR="00637A82" w:rsidRDefault="00637A82" w:rsidP="008477AF">
                <w:pPr>
                  <w:jc w:val="center"/>
                </w:pPr>
                <w:r w:rsidRPr="00596CC9">
                  <w:rPr>
                    <w:sz w:val="20"/>
                  </w:rPr>
                  <w:t>Select Date</w:t>
                </w:r>
              </w:p>
            </w:tc>
          </w:sdtContent>
        </w:sdt>
        <w:tc>
          <w:tcPr>
            <w:tcW w:w="738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5130" w:type="dxa"/>
          </w:tcPr>
          <w:p w:rsidR="00637A82" w:rsidRDefault="00637A82" w:rsidP="008477AF">
            <w:pPr>
              <w:tabs>
                <w:tab w:val="left" w:pos="5400"/>
              </w:tabs>
            </w:pPr>
          </w:p>
        </w:tc>
        <w:tc>
          <w:tcPr>
            <w:tcW w:w="1350" w:type="dxa"/>
            <w:vAlign w:val="center"/>
          </w:tcPr>
          <w:p w:rsidR="00637A82" w:rsidRDefault="00103910" w:rsidP="008477AF">
            <w:pPr>
              <w:jc w:val="center"/>
            </w:pPr>
            <w:r w:rsidRPr="00C13391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37A82" w:rsidRPr="00C13391">
              <w:instrText xml:space="preserve"> FORMCHECKBOX </w:instrText>
            </w:r>
            <w:r w:rsidR="00DE2851">
              <w:fldChar w:fldCharType="separate"/>
            </w:r>
            <w:r w:rsidRPr="00C13391">
              <w:fldChar w:fldCharType="end"/>
            </w:r>
          </w:p>
        </w:tc>
      </w:tr>
      <w:tr w:rsidR="00637A82" w:rsidTr="008477AF">
        <w:trPr>
          <w:trHeight w:val="720"/>
        </w:trPr>
        <w:sdt>
          <w:sdtPr>
            <w:rPr>
              <w:sz w:val="20"/>
            </w:rPr>
            <w:id w:val="39804265"/>
            <w:placeholder>
              <w:docPart w:val="AC1040C0BDAA45E1B68F45FFA23E87D6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:rsidR="00637A82" w:rsidRDefault="00637A82" w:rsidP="008477AF">
                <w:pPr>
                  <w:jc w:val="center"/>
                </w:pPr>
                <w:r w:rsidRPr="00596CC9">
                  <w:rPr>
                    <w:sz w:val="20"/>
                  </w:rPr>
                  <w:t>Select Date</w:t>
                </w:r>
              </w:p>
            </w:tc>
          </w:sdtContent>
        </w:sdt>
        <w:tc>
          <w:tcPr>
            <w:tcW w:w="738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5130" w:type="dxa"/>
          </w:tcPr>
          <w:p w:rsidR="00637A82" w:rsidRDefault="00637A82" w:rsidP="008477AF">
            <w:pPr>
              <w:tabs>
                <w:tab w:val="left" w:pos="5400"/>
              </w:tabs>
            </w:pPr>
          </w:p>
        </w:tc>
        <w:tc>
          <w:tcPr>
            <w:tcW w:w="1350" w:type="dxa"/>
            <w:vAlign w:val="center"/>
          </w:tcPr>
          <w:p w:rsidR="00637A82" w:rsidRDefault="00103910" w:rsidP="008477AF">
            <w:pPr>
              <w:jc w:val="center"/>
            </w:pPr>
            <w:r w:rsidRPr="00C13391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37A82" w:rsidRPr="00C13391">
              <w:instrText xml:space="preserve"> FORMCHECKBOX </w:instrText>
            </w:r>
            <w:r w:rsidR="00DE2851">
              <w:fldChar w:fldCharType="separate"/>
            </w:r>
            <w:r w:rsidRPr="00C13391">
              <w:fldChar w:fldCharType="end"/>
            </w:r>
          </w:p>
        </w:tc>
      </w:tr>
      <w:tr w:rsidR="00637A82" w:rsidTr="008477AF">
        <w:trPr>
          <w:trHeight w:val="720"/>
        </w:trPr>
        <w:sdt>
          <w:sdtPr>
            <w:rPr>
              <w:sz w:val="20"/>
            </w:rPr>
            <w:id w:val="39804266"/>
            <w:placeholder>
              <w:docPart w:val="C9C37DB7C29C4736B2934B4E9B255779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:rsidR="00637A82" w:rsidRDefault="00637A82" w:rsidP="008477AF">
                <w:pPr>
                  <w:jc w:val="center"/>
                </w:pPr>
                <w:r w:rsidRPr="00596CC9">
                  <w:rPr>
                    <w:sz w:val="20"/>
                  </w:rPr>
                  <w:t>Select Date</w:t>
                </w:r>
              </w:p>
            </w:tc>
          </w:sdtContent>
        </w:sdt>
        <w:tc>
          <w:tcPr>
            <w:tcW w:w="738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5130" w:type="dxa"/>
          </w:tcPr>
          <w:p w:rsidR="00637A82" w:rsidRDefault="00637A82" w:rsidP="008477AF">
            <w:pPr>
              <w:tabs>
                <w:tab w:val="left" w:pos="5400"/>
              </w:tabs>
            </w:pPr>
          </w:p>
        </w:tc>
        <w:tc>
          <w:tcPr>
            <w:tcW w:w="1350" w:type="dxa"/>
            <w:vAlign w:val="center"/>
          </w:tcPr>
          <w:p w:rsidR="00637A82" w:rsidRDefault="00103910" w:rsidP="008477AF">
            <w:pPr>
              <w:jc w:val="center"/>
            </w:pPr>
            <w:r w:rsidRPr="00C13391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37A82" w:rsidRPr="00C13391">
              <w:instrText xml:space="preserve"> FORMCHECKBOX </w:instrText>
            </w:r>
            <w:r w:rsidR="00DE2851">
              <w:fldChar w:fldCharType="separate"/>
            </w:r>
            <w:r w:rsidRPr="00C13391">
              <w:fldChar w:fldCharType="end"/>
            </w:r>
          </w:p>
        </w:tc>
      </w:tr>
      <w:tr w:rsidR="00637A82" w:rsidTr="008477AF">
        <w:trPr>
          <w:trHeight w:val="720"/>
        </w:trPr>
        <w:sdt>
          <w:sdtPr>
            <w:rPr>
              <w:sz w:val="20"/>
            </w:rPr>
            <w:id w:val="39804267"/>
            <w:placeholder>
              <w:docPart w:val="A7C6138B93074B5C9051C918CF3B8E6B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:rsidR="00637A82" w:rsidRDefault="00637A82" w:rsidP="008477AF">
                <w:pPr>
                  <w:jc w:val="center"/>
                </w:pPr>
                <w:r w:rsidRPr="00596CC9">
                  <w:rPr>
                    <w:sz w:val="20"/>
                  </w:rPr>
                  <w:t>Select Date</w:t>
                </w:r>
              </w:p>
            </w:tc>
          </w:sdtContent>
        </w:sdt>
        <w:tc>
          <w:tcPr>
            <w:tcW w:w="738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5130" w:type="dxa"/>
          </w:tcPr>
          <w:p w:rsidR="00637A82" w:rsidRDefault="00637A82" w:rsidP="008477AF">
            <w:pPr>
              <w:tabs>
                <w:tab w:val="left" w:pos="5400"/>
              </w:tabs>
            </w:pPr>
          </w:p>
        </w:tc>
        <w:tc>
          <w:tcPr>
            <w:tcW w:w="1350" w:type="dxa"/>
            <w:vAlign w:val="center"/>
          </w:tcPr>
          <w:p w:rsidR="00637A82" w:rsidRDefault="00103910" w:rsidP="008477AF">
            <w:pPr>
              <w:jc w:val="center"/>
            </w:pPr>
            <w:r w:rsidRPr="00C13391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37A82" w:rsidRPr="00C13391">
              <w:instrText xml:space="preserve"> FORMCHECKBOX </w:instrText>
            </w:r>
            <w:r w:rsidR="00DE2851">
              <w:fldChar w:fldCharType="separate"/>
            </w:r>
            <w:r w:rsidRPr="00C13391">
              <w:fldChar w:fldCharType="end"/>
            </w:r>
          </w:p>
        </w:tc>
      </w:tr>
      <w:tr w:rsidR="00637A82" w:rsidTr="008477AF">
        <w:trPr>
          <w:trHeight w:val="720"/>
        </w:trPr>
        <w:sdt>
          <w:sdtPr>
            <w:rPr>
              <w:sz w:val="20"/>
            </w:rPr>
            <w:id w:val="39804268"/>
            <w:placeholder>
              <w:docPart w:val="8BD595CD8EEB4ADB84FC565134C25F78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:rsidR="00637A82" w:rsidRDefault="00637A82" w:rsidP="008477AF">
                <w:pPr>
                  <w:jc w:val="center"/>
                </w:pPr>
                <w:r w:rsidRPr="00596CC9">
                  <w:rPr>
                    <w:sz w:val="20"/>
                  </w:rPr>
                  <w:t>Select Date</w:t>
                </w:r>
              </w:p>
            </w:tc>
          </w:sdtContent>
        </w:sdt>
        <w:tc>
          <w:tcPr>
            <w:tcW w:w="738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5130" w:type="dxa"/>
          </w:tcPr>
          <w:p w:rsidR="00637A82" w:rsidRDefault="00637A82" w:rsidP="008477AF">
            <w:pPr>
              <w:tabs>
                <w:tab w:val="left" w:pos="5400"/>
              </w:tabs>
            </w:pPr>
          </w:p>
        </w:tc>
        <w:tc>
          <w:tcPr>
            <w:tcW w:w="1350" w:type="dxa"/>
            <w:vAlign w:val="center"/>
          </w:tcPr>
          <w:p w:rsidR="00637A82" w:rsidRDefault="00103910" w:rsidP="008477AF">
            <w:pPr>
              <w:jc w:val="center"/>
            </w:pPr>
            <w:r w:rsidRPr="00C13391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37A82" w:rsidRPr="00C13391">
              <w:instrText xml:space="preserve"> FORMCHECKBOX </w:instrText>
            </w:r>
            <w:r w:rsidR="00DE2851">
              <w:fldChar w:fldCharType="separate"/>
            </w:r>
            <w:r w:rsidRPr="00C13391">
              <w:fldChar w:fldCharType="end"/>
            </w:r>
          </w:p>
        </w:tc>
      </w:tr>
      <w:tr w:rsidR="00637A82" w:rsidTr="008477AF">
        <w:trPr>
          <w:trHeight w:val="720"/>
        </w:trPr>
        <w:sdt>
          <w:sdtPr>
            <w:rPr>
              <w:sz w:val="20"/>
            </w:rPr>
            <w:id w:val="39804269"/>
            <w:placeholder>
              <w:docPart w:val="6485DC0EBF0E48A493CD969AD22B9BEC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:rsidR="00637A82" w:rsidRDefault="00637A82" w:rsidP="008477AF">
                <w:pPr>
                  <w:jc w:val="center"/>
                </w:pPr>
                <w:r w:rsidRPr="00596CC9">
                  <w:rPr>
                    <w:sz w:val="20"/>
                  </w:rPr>
                  <w:t>Select Date</w:t>
                </w:r>
              </w:p>
            </w:tc>
          </w:sdtContent>
        </w:sdt>
        <w:tc>
          <w:tcPr>
            <w:tcW w:w="738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5130" w:type="dxa"/>
          </w:tcPr>
          <w:p w:rsidR="00637A82" w:rsidRDefault="00637A82" w:rsidP="008477AF">
            <w:pPr>
              <w:tabs>
                <w:tab w:val="left" w:pos="5400"/>
              </w:tabs>
            </w:pPr>
          </w:p>
        </w:tc>
        <w:tc>
          <w:tcPr>
            <w:tcW w:w="1350" w:type="dxa"/>
            <w:vAlign w:val="center"/>
          </w:tcPr>
          <w:p w:rsidR="00637A82" w:rsidRDefault="00103910" w:rsidP="008477AF">
            <w:pPr>
              <w:jc w:val="center"/>
            </w:pPr>
            <w:r w:rsidRPr="00C13391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37A82" w:rsidRPr="00C13391">
              <w:instrText xml:space="preserve"> FORMCHECKBOX </w:instrText>
            </w:r>
            <w:r w:rsidR="00DE2851">
              <w:fldChar w:fldCharType="separate"/>
            </w:r>
            <w:r w:rsidRPr="00C13391">
              <w:fldChar w:fldCharType="end"/>
            </w:r>
          </w:p>
        </w:tc>
      </w:tr>
      <w:tr w:rsidR="00637A82" w:rsidTr="008477AF">
        <w:trPr>
          <w:trHeight w:val="720"/>
        </w:trPr>
        <w:sdt>
          <w:sdtPr>
            <w:rPr>
              <w:sz w:val="20"/>
            </w:rPr>
            <w:id w:val="39804272"/>
            <w:placeholder>
              <w:docPart w:val="A8E0E3B3B6D7459889C4AA58152945E3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:rsidR="00637A82" w:rsidRDefault="00637A82" w:rsidP="008477AF">
                <w:pPr>
                  <w:jc w:val="center"/>
                </w:pPr>
                <w:r w:rsidRPr="00596CC9">
                  <w:rPr>
                    <w:sz w:val="20"/>
                  </w:rPr>
                  <w:t>Select Date</w:t>
                </w:r>
              </w:p>
            </w:tc>
          </w:sdtContent>
        </w:sdt>
        <w:tc>
          <w:tcPr>
            <w:tcW w:w="738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5130" w:type="dxa"/>
          </w:tcPr>
          <w:p w:rsidR="00637A82" w:rsidRDefault="00637A82" w:rsidP="008477AF">
            <w:pPr>
              <w:tabs>
                <w:tab w:val="left" w:pos="5400"/>
              </w:tabs>
            </w:pPr>
          </w:p>
        </w:tc>
        <w:tc>
          <w:tcPr>
            <w:tcW w:w="1350" w:type="dxa"/>
            <w:vAlign w:val="center"/>
          </w:tcPr>
          <w:p w:rsidR="00637A82" w:rsidRDefault="00103910" w:rsidP="008477AF">
            <w:pPr>
              <w:jc w:val="center"/>
            </w:pPr>
            <w:r w:rsidRPr="00C13391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37A82" w:rsidRPr="00C13391">
              <w:instrText xml:space="preserve"> FORMCHECKBOX </w:instrText>
            </w:r>
            <w:r w:rsidR="00DE2851">
              <w:fldChar w:fldCharType="separate"/>
            </w:r>
            <w:r w:rsidRPr="00C13391">
              <w:fldChar w:fldCharType="end"/>
            </w:r>
          </w:p>
        </w:tc>
      </w:tr>
      <w:tr w:rsidR="00637A82" w:rsidTr="008477AF">
        <w:trPr>
          <w:trHeight w:val="720"/>
        </w:trPr>
        <w:sdt>
          <w:sdtPr>
            <w:rPr>
              <w:sz w:val="20"/>
            </w:rPr>
            <w:id w:val="39804270"/>
            <w:placeholder>
              <w:docPart w:val="AEF3360F56F44EDB96546AF241813EA5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:rsidR="00637A82" w:rsidRDefault="00637A82" w:rsidP="008477AF">
                <w:pPr>
                  <w:jc w:val="center"/>
                </w:pPr>
                <w:r w:rsidRPr="00596CC9">
                  <w:rPr>
                    <w:sz w:val="20"/>
                  </w:rPr>
                  <w:t>Select Date</w:t>
                </w:r>
              </w:p>
            </w:tc>
          </w:sdtContent>
        </w:sdt>
        <w:tc>
          <w:tcPr>
            <w:tcW w:w="738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5130" w:type="dxa"/>
          </w:tcPr>
          <w:p w:rsidR="00637A82" w:rsidRDefault="00637A82" w:rsidP="008477AF">
            <w:pPr>
              <w:tabs>
                <w:tab w:val="left" w:pos="5400"/>
              </w:tabs>
            </w:pPr>
          </w:p>
        </w:tc>
        <w:tc>
          <w:tcPr>
            <w:tcW w:w="1350" w:type="dxa"/>
            <w:vAlign w:val="center"/>
          </w:tcPr>
          <w:p w:rsidR="00637A82" w:rsidRDefault="00103910" w:rsidP="008477AF">
            <w:pPr>
              <w:jc w:val="center"/>
            </w:pPr>
            <w:r w:rsidRPr="00C13391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37A82" w:rsidRPr="00C13391">
              <w:instrText xml:space="preserve"> FORMCHECKBOX </w:instrText>
            </w:r>
            <w:r w:rsidR="00DE2851">
              <w:fldChar w:fldCharType="separate"/>
            </w:r>
            <w:r w:rsidRPr="00C13391">
              <w:fldChar w:fldCharType="end"/>
            </w:r>
          </w:p>
        </w:tc>
      </w:tr>
      <w:tr w:rsidR="00637A82" w:rsidTr="008477AF">
        <w:trPr>
          <w:trHeight w:val="720"/>
        </w:trPr>
        <w:sdt>
          <w:sdtPr>
            <w:rPr>
              <w:sz w:val="20"/>
            </w:rPr>
            <w:id w:val="39804271"/>
            <w:placeholder>
              <w:docPart w:val="6371A0C0F0494EB3A893875C4DD0F192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:rsidR="00637A82" w:rsidRDefault="00637A82" w:rsidP="008477AF">
                <w:pPr>
                  <w:jc w:val="center"/>
                </w:pPr>
                <w:r w:rsidRPr="00596CC9">
                  <w:rPr>
                    <w:sz w:val="20"/>
                  </w:rPr>
                  <w:t>Select Date</w:t>
                </w:r>
              </w:p>
            </w:tc>
          </w:sdtContent>
        </w:sdt>
        <w:tc>
          <w:tcPr>
            <w:tcW w:w="738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Default="00637A82" w:rsidP="008477AF">
            <w:pPr>
              <w:tabs>
                <w:tab w:val="left" w:pos="5400"/>
              </w:tabs>
              <w:jc w:val="center"/>
            </w:pPr>
          </w:p>
        </w:tc>
        <w:tc>
          <w:tcPr>
            <w:tcW w:w="5130" w:type="dxa"/>
          </w:tcPr>
          <w:p w:rsidR="00637A82" w:rsidRDefault="00637A82" w:rsidP="008477AF">
            <w:pPr>
              <w:tabs>
                <w:tab w:val="left" w:pos="5400"/>
              </w:tabs>
            </w:pPr>
          </w:p>
        </w:tc>
        <w:tc>
          <w:tcPr>
            <w:tcW w:w="1350" w:type="dxa"/>
            <w:vAlign w:val="center"/>
          </w:tcPr>
          <w:p w:rsidR="00637A82" w:rsidRDefault="00103910" w:rsidP="008477AF">
            <w:pPr>
              <w:jc w:val="center"/>
            </w:pPr>
            <w:r w:rsidRPr="00C13391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37A82" w:rsidRPr="00C13391">
              <w:instrText xml:space="preserve"> FORMCHECKBOX </w:instrText>
            </w:r>
            <w:r w:rsidR="00DE2851">
              <w:fldChar w:fldCharType="separate"/>
            </w:r>
            <w:r w:rsidRPr="00C13391">
              <w:fldChar w:fldCharType="end"/>
            </w:r>
          </w:p>
        </w:tc>
      </w:tr>
    </w:tbl>
    <w:p w:rsidR="00637A82" w:rsidRPr="0076085B" w:rsidRDefault="00637A82" w:rsidP="00637A82">
      <w:pPr>
        <w:tabs>
          <w:tab w:val="left" w:pos="5400"/>
        </w:tabs>
        <w:spacing w:after="0"/>
        <w:rPr>
          <w:sz w:val="16"/>
        </w:rPr>
      </w:pPr>
    </w:p>
    <w:p w:rsidR="00637A82" w:rsidRPr="0006246F" w:rsidRDefault="00637A82" w:rsidP="00637A82">
      <w:pPr>
        <w:tabs>
          <w:tab w:val="left" w:pos="5400"/>
        </w:tabs>
        <w:rPr>
          <w:rFonts w:cstheme="minorHAnsi"/>
        </w:rPr>
      </w:pPr>
      <w:r>
        <w:rPr>
          <w:rFonts w:cstheme="minorHAnsi"/>
        </w:rPr>
        <w:t>*Task ID values refer back to those used in the Product Planning Sheet for the corresponding assignment.</w:t>
      </w:r>
    </w:p>
    <w:p w:rsidR="00637A82" w:rsidRPr="0006246F" w:rsidRDefault="00637A82">
      <w:pPr>
        <w:tabs>
          <w:tab w:val="left" w:pos="5400"/>
        </w:tabs>
        <w:rPr>
          <w:rFonts w:cstheme="minorHAnsi"/>
        </w:rPr>
      </w:pPr>
    </w:p>
    <w:sectPr w:rsidR="00637A82" w:rsidRPr="0006246F" w:rsidSect="0009326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29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7AF" w:rsidRDefault="008477AF" w:rsidP="00F8251E">
      <w:pPr>
        <w:spacing w:after="0" w:line="240" w:lineRule="auto"/>
      </w:pPr>
      <w:r>
        <w:separator/>
      </w:r>
    </w:p>
  </w:endnote>
  <w:endnote w:type="continuationSeparator" w:id="0">
    <w:p w:rsidR="008477AF" w:rsidRDefault="008477AF" w:rsidP="00F82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7AF" w:rsidRDefault="008477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804274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8477AF" w:rsidRDefault="008477AF" w:rsidP="00637A8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E2851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E2851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7AF" w:rsidRDefault="008477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7AF" w:rsidRDefault="008477AF" w:rsidP="00F8251E">
      <w:pPr>
        <w:spacing w:after="0" w:line="240" w:lineRule="auto"/>
      </w:pPr>
      <w:r>
        <w:separator/>
      </w:r>
    </w:p>
  </w:footnote>
  <w:footnote w:type="continuationSeparator" w:id="0">
    <w:p w:rsidR="008477AF" w:rsidRDefault="008477AF" w:rsidP="00F82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7AF" w:rsidRDefault="008477A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7AF" w:rsidRPr="00F8251E" w:rsidRDefault="008477AF" w:rsidP="00F8251E">
    <w:pPr>
      <w:pStyle w:val="Header"/>
      <w:jc w:val="center"/>
      <w:rPr>
        <w:rFonts w:asciiTheme="majorHAnsi" w:hAnsiTheme="majorHAnsi"/>
        <w:b/>
        <w:sz w:val="32"/>
      </w:rPr>
    </w:pPr>
    <w:r w:rsidRPr="00F8251E">
      <w:rPr>
        <w:rFonts w:asciiTheme="majorHAnsi" w:hAnsiTheme="majorHAnsi"/>
        <w:b/>
        <w:sz w:val="32"/>
      </w:rPr>
      <w:t>CS325 Pro</w:t>
    </w:r>
    <w:r>
      <w:rPr>
        <w:rFonts w:asciiTheme="majorHAnsi" w:hAnsiTheme="majorHAnsi"/>
        <w:b/>
        <w:sz w:val="32"/>
      </w:rPr>
      <w:t>ject Time Log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7AF" w:rsidRDefault="008477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7AF"/>
    <w:rsid w:val="000238DF"/>
    <w:rsid w:val="00023FAC"/>
    <w:rsid w:val="0006246F"/>
    <w:rsid w:val="000777D6"/>
    <w:rsid w:val="00093263"/>
    <w:rsid w:val="00103910"/>
    <w:rsid w:val="0017110F"/>
    <w:rsid w:val="0017126B"/>
    <w:rsid w:val="001A0A16"/>
    <w:rsid w:val="002A4B8C"/>
    <w:rsid w:val="003E652D"/>
    <w:rsid w:val="004D13DB"/>
    <w:rsid w:val="004E7DE8"/>
    <w:rsid w:val="00637A82"/>
    <w:rsid w:val="00664DC3"/>
    <w:rsid w:val="006B4C4D"/>
    <w:rsid w:val="006E3497"/>
    <w:rsid w:val="006F4D4D"/>
    <w:rsid w:val="007013CD"/>
    <w:rsid w:val="00746EC0"/>
    <w:rsid w:val="0076085B"/>
    <w:rsid w:val="007B7BAE"/>
    <w:rsid w:val="00835367"/>
    <w:rsid w:val="008477AF"/>
    <w:rsid w:val="00882A33"/>
    <w:rsid w:val="009D6593"/>
    <w:rsid w:val="009E5E59"/>
    <w:rsid w:val="00A4653F"/>
    <w:rsid w:val="00B62F60"/>
    <w:rsid w:val="00BC3DE5"/>
    <w:rsid w:val="00CC0DD5"/>
    <w:rsid w:val="00CC1A14"/>
    <w:rsid w:val="00CC1BEF"/>
    <w:rsid w:val="00DE2851"/>
    <w:rsid w:val="00E12415"/>
    <w:rsid w:val="00EF20BF"/>
    <w:rsid w:val="00F8251E"/>
    <w:rsid w:val="00FA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A6C0DF47-62F7-474A-825F-2B3A01F9E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82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251E"/>
  </w:style>
  <w:style w:type="paragraph" w:styleId="Footer">
    <w:name w:val="footer"/>
    <w:basedOn w:val="Normal"/>
    <w:link w:val="FooterChar"/>
    <w:uiPriority w:val="99"/>
    <w:unhideWhenUsed/>
    <w:rsid w:val="00F82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51E"/>
  </w:style>
  <w:style w:type="character" w:styleId="PlaceholderText">
    <w:name w:val="Placeholder Text"/>
    <w:basedOn w:val="DefaultParagraphFont"/>
    <w:uiPriority w:val="99"/>
    <w:semiHidden/>
    <w:rsid w:val="00F825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5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1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all2015\cs325\CS325%20Project%20Time%20Log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5EAF283F27B43BAAA975811E3CE28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5C6E3-D676-4594-A891-06A87155473F}"/>
      </w:docPartPr>
      <w:docPartBody>
        <w:p w:rsidR="00CD328F" w:rsidRDefault="00CD328F">
          <w:pPr>
            <w:pStyle w:val="65EAF283F27B43BAAA975811E3CE280F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F02DE748CDF34277A05C9F2BBF136B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97E36-8D0A-4C6E-A6F4-52AE1AEBA76F}"/>
      </w:docPartPr>
      <w:docPartBody>
        <w:p w:rsidR="00CD328F" w:rsidRDefault="00CD328F">
          <w:pPr>
            <w:pStyle w:val="F02DE748CDF34277A05C9F2BBF136BC2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1F98B710FE5F48D8841FBC681690B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8F8E2-32B4-4BC8-9BF3-657FCB2CD6DC}"/>
      </w:docPartPr>
      <w:docPartBody>
        <w:p w:rsidR="00CD328F" w:rsidRDefault="00CD328F">
          <w:pPr>
            <w:pStyle w:val="1F98B710FE5F48D8841FBC681690BD3A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020E4AA8936848459DA2FF37BF664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0CD8CB-A7A1-414F-9E6E-5082E1B96AD7}"/>
      </w:docPartPr>
      <w:docPartBody>
        <w:p w:rsidR="00CD328F" w:rsidRDefault="00CD328F">
          <w:pPr>
            <w:pStyle w:val="020E4AA8936848459DA2FF37BF6640FC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EED38EC6FD3C4516BC36C5B45A100D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60601-5BA6-4FB1-B6BF-0986C61FCA53}"/>
      </w:docPartPr>
      <w:docPartBody>
        <w:p w:rsidR="00CD328F" w:rsidRDefault="00CD328F">
          <w:pPr>
            <w:pStyle w:val="EED38EC6FD3C4516BC36C5B45A100D31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0000DF127F6343BDB64469D0A344F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1C6F8-59C5-40FB-AE1A-ECCE50F2061E}"/>
      </w:docPartPr>
      <w:docPartBody>
        <w:p w:rsidR="00CD328F" w:rsidRDefault="00CD328F">
          <w:pPr>
            <w:pStyle w:val="0000DF127F6343BDB64469D0A344F0CE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C4863A214DFD42AB97CB07E85851C7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26045-2151-4A4D-9C9C-3B20581DB574}"/>
      </w:docPartPr>
      <w:docPartBody>
        <w:p w:rsidR="00CD328F" w:rsidRDefault="00CD328F">
          <w:pPr>
            <w:pStyle w:val="C4863A214DFD42AB97CB07E85851C775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1E10D81B42C449BDB8E91C20659BD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31C7F4-9C3C-4901-AA04-98B6AD586309}"/>
      </w:docPartPr>
      <w:docPartBody>
        <w:p w:rsidR="00CD328F" w:rsidRDefault="00CD328F">
          <w:pPr>
            <w:pStyle w:val="1E10D81B42C449BDB8E91C20659BD787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C0428FDF88A44DCCB857308D2B908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44154-2EE7-4565-88B9-226E24FC0B28}"/>
      </w:docPartPr>
      <w:docPartBody>
        <w:p w:rsidR="00CD328F" w:rsidRDefault="00CD328F">
          <w:pPr>
            <w:pStyle w:val="C0428FDF88A44DCCB857308D2B908482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1912467E3E7043EBB8C679AF56D4D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6D593-6A93-46E8-9A72-0D1A7ADE684C}"/>
      </w:docPartPr>
      <w:docPartBody>
        <w:p w:rsidR="00CD328F" w:rsidRDefault="00CD328F">
          <w:pPr>
            <w:pStyle w:val="1912467E3E7043EBB8C679AF56D4DAFE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0FBD424CA0E44EBB866989EE0DC85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C7237-543B-4D52-8797-FE1FA0FDED80}"/>
      </w:docPartPr>
      <w:docPartBody>
        <w:p w:rsidR="00CD328F" w:rsidRDefault="00CD328F">
          <w:pPr>
            <w:pStyle w:val="0FBD424CA0E44EBB866989EE0DC85646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96C6F2793A8944A3835312F36B5CE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7EC83-23EC-4269-B2EC-9634DFEB5386}"/>
      </w:docPartPr>
      <w:docPartBody>
        <w:p w:rsidR="00CD328F" w:rsidRDefault="00CD328F">
          <w:pPr>
            <w:pStyle w:val="96C6F2793A8944A3835312F36B5CE217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C094CEAB94054DFFBECD545582CD1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5D57D-8136-4D50-9562-8328E80F3D6F}"/>
      </w:docPartPr>
      <w:docPartBody>
        <w:p w:rsidR="00CD328F" w:rsidRDefault="00CD328F">
          <w:pPr>
            <w:pStyle w:val="C094CEAB94054DFFBECD545582CD1AA2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47CCE2E9AB9749DA847031A9C2569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EF474-086A-490C-9319-D0EDDA58AEEC}"/>
      </w:docPartPr>
      <w:docPartBody>
        <w:p w:rsidR="00CD328F" w:rsidRDefault="00CD328F">
          <w:pPr>
            <w:pStyle w:val="47CCE2E9AB9749DA847031A9C25694FE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922E80E3BA9447C68EAD2D3964A1D8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E302A8-D483-4788-9948-55F91C4F3823}"/>
      </w:docPartPr>
      <w:docPartBody>
        <w:p w:rsidR="00CD328F" w:rsidRDefault="00CD328F">
          <w:pPr>
            <w:pStyle w:val="922E80E3BA9447C68EAD2D3964A1D8DB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E4CB495BEB464D79B8960069DC284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A2C5C-8FEF-42F3-B590-272D042287FC}"/>
      </w:docPartPr>
      <w:docPartBody>
        <w:p w:rsidR="00CD328F" w:rsidRDefault="00CD328F">
          <w:pPr>
            <w:pStyle w:val="E4CB495BEB464D79B8960069DC284A1E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AC1040C0BDAA45E1B68F45FFA23E8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05E27-B0B7-4466-BC5C-D8158055C412}"/>
      </w:docPartPr>
      <w:docPartBody>
        <w:p w:rsidR="00CD328F" w:rsidRDefault="00CD328F">
          <w:pPr>
            <w:pStyle w:val="AC1040C0BDAA45E1B68F45FFA23E87D6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C9C37DB7C29C4736B2934B4E9B255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27B63-D2AE-4E22-A922-40141C1E1867}"/>
      </w:docPartPr>
      <w:docPartBody>
        <w:p w:rsidR="00CD328F" w:rsidRDefault="00CD328F">
          <w:pPr>
            <w:pStyle w:val="C9C37DB7C29C4736B2934B4E9B255779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A7C6138B93074B5C9051C918CF3B8E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2DC8F-6C98-4858-A120-D9D83BFA4013}"/>
      </w:docPartPr>
      <w:docPartBody>
        <w:p w:rsidR="00CD328F" w:rsidRDefault="00CD328F">
          <w:pPr>
            <w:pStyle w:val="A7C6138B93074B5C9051C918CF3B8E6B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8BD595CD8EEB4ADB84FC565134C25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8DB06-70FB-4905-8D27-399C7E298B30}"/>
      </w:docPartPr>
      <w:docPartBody>
        <w:p w:rsidR="00CD328F" w:rsidRDefault="00CD328F">
          <w:pPr>
            <w:pStyle w:val="8BD595CD8EEB4ADB84FC565134C25F78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6485DC0EBF0E48A493CD969AD22B9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D77D79-697E-4A39-AD01-3A11C006D602}"/>
      </w:docPartPr>
      <w:docPartBody>
        <w:p w:rsidR="00CD328F" w:rsidRDefault="00CD328F">
          <w:pPr>
            <w:pStyle w:val="6485DC0EBF0E48A493CD969AD22B9BEC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A8E0E3B3B6D7459889C4AA5815294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AAE67-9EB9-43DB-9ACD-0B42713AD86E}"/>
      </w:docPartPr>
      <w:docPartBody>
        <w:p w:rsidR="00CD328F" w:rsidRDefault="00CD328F">
          <w:pPr>
            <w:pStyle w:val="A8E0E3B3B6D7459889C4AA58152945E3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AEF3360F56F44EDB96546AF241813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9E5E5-E68F-4D77-89DA-BC79D3F11F9D}"/>
      </w:docPartPr>
      <w:docPartBody>
        <w:p w:rsidR="00CD328F" w:rsidRDefault="00CD328F">
          <w:pPr>
            <w:pStyle w:val="AEF3360F56F44EDB96546AF241813EA5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6371A0C0F0494EB3A893875C4DD0F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93F651-0751-4071-927B-DEA132E75C14}"/>
      </w:docPartPr>
      <w:docPartBody>
        <w:p w:rsidR="00CD328F" w:rsidRDefault="00CD328F">
          <w:pPr>
            <w:pStyle w:val="6371A0C0F0494EB3A893875C4DD0F192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2379807B7BE64DF2969C0D9AF7239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FE795-30D3-4C67-8730-633E066BD0B4}"/>
      </w:docPartPr>
      <w:docPartBody>
        <w:p w:rsidR="00767811" w:rsidRDefault="001579AE" w:rsidP="001579AE">
          <w:pPr>
            <w:pStyle w:val="2379807B7BE64DF2969C0D9AF7239ADA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F4B4DD151DD24D88B3459DD920229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E600F-B44B-4D0B-83DC-1F29D666CA9B}"/>
      </w:docPartPr>
      <w:docPartBody>
        <w:p w:rsidR="00767811" w:rsidRDefault="001579AE" w:rsidP="001579AE">
          <w:pPr>
            <w:pStyle w:val="F4B4DD151DD24D88B3459DD920229FE3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B2FF339EB26049E189A8D1D6B21E0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2AD84-FD09-4376-8918-1549DF3B67EC}"/>
      </w:docPartPr>
      <w:docPartBody>
        <w:p w:rsidR="00767811" w:rsidRDefault="001579AE" w:rsidP="001579AE">
          <w:pPr>
            <w:pStyle w:val="B2FF339EB26049E189A8D1D6B21E0D17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82846F311D45493E9C8EBAE74A3F7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09520-6B79-4024-ABA2-A34B079EDA23}"/>
      </w:docPartPr>
      <w:docPartBody>
        <w:p w:rsidR="00767811" w:rsidRDefault="001579AE" w:rsidP="001579AE">
          <w:pPr>
            <w:pStyle w:val="82846F311D45493E9C8EBAE74A3F7796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24D747658FCA40F5B1B9FC4D323BD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29D07E-E3C2-474C-9629-8B1F174340CC}"/>
      </w:docPartPr>
      <w:docPartBody>
        <w:p w:rsidR="00767811" w:rsidRDefault="001579AE" w:rsidP="001579AE">
          <w:pPr>
            <w:pStyle w:val="24D747658FCA40F5B1B9FC4D323BDD77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68260530D2B549F789BF14C315AA1A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5B7FD-3E77-41A1-9A7C-C82157C80F4D}"/>
      </w:docPartPr>
      <w:docPartBody>
        <w:p w:rsidR="00767811" w:rsidRDefault="001579AE" w:rsidP="001579AE">
          <w:pPr>
            <w:pStyle w:val="68260530D2B549F789BF14C315AA1A12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ADD349ED6A104E43AA96C9199CEFC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A64BD-0B53-4675-B9DA-ACB56C6099A3}"/>
      </w:docPartPr>
      <w:docPartBody>
        <w:p w:rsidR="00767811" w:rsidRDefault="001579AE" w:rsidP="001579AE">
          <w:pPr>
            <w:pStyle w:val="ADD349ED6A104E43AA96C9199CEFC9AC"/>
          </w:pPr>
          <w:r w:rsidRPr="003651F5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28F"/>
    <w:rsid w:val="001579AE"/>
    <w:rsid w:val="00767811"/>
    <w:rsid w:val="00CD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79AE"/>
    <w:rPr>
      <w:color w:val="808080"/>
    </w:rPr>
  </w:style>
  <w:style w:type="paragraph" w:customStyle="1" w:styleId="1C5EA5BA426041A59ADA147919461F0C">
    <w:name w:val="1C5EA5BA426041A59ADA147919461F0C"/>
  </w:style>
  <w:style w:type="paragraph" w:customStyle="1" w:styleId="2ED82DB0339A482FA19E6488F411E161">
    <w:name w:val="2ED82DB0339A482FA19E6488F411E161"/>
  </w:style>
  <w:style w:type="paragraph" w:customStyle="1" w:styleId="1D523870FE8A41D6B82DDD428680E958">
    <w:name w:val="1D523870FE8A41D6B82DDD428680E958"/>
  </w:style>
  <w:style w:type="paragraph" w:customStyle="1" w:styleId="041D00EEAFF0476388CCF3C01644338A">
    <w:name w:val="041D00EEAFF0476388CCF3C01644338A"/>
  </w:style>
  <w:style w:type="paragraph" w:customStyle="1" w:styleId="C407D375DE2547178438768C06B6B4FF">
    <w:name w:val="C407D375DE2547178438768C06B6B4FF"/>
  </w:style>
  <w:style w:type="paragraph" w:customStyle="1" w:styleId="A33110C73F664FFA8C0625AE9D30275C">
    <w:name w:val="A33110C73F664FFA8C0625AE9D30275C"/>
  </w:style>
  <w:style w:type="paragraph" w:customStyle="1" w:styleId="C928462EBF0247689098747229A68102">
    <w:name w:val="C928462EBF0247689098747229A68102"/>
  </w:style>
  <w:style w:type="paragraph" w:customStyle="1" w:styleId="65EAF283F27B43BAAA975811E3CE280F">
    <w:name w:val="65EAF283F27B43BAAA975811E3CE280F"/>
  </w:style>
  <w:style w:type="paragraph" w:customStyle="1" w:styleId="F02DE748CDF34277A05C9F2BBF136BC2">
    <w:name w:val="F02DE748CDF34277A05C9F2BBF136BC2"/>
  </w:style>
  <w:style w:type="paragraph" w:customStyle="1" w:styleId="1F98B710FE5F48D8841FBC681690BD3A">
    <w:name w:val="1F98B710FE5F48D8841FBC681690BD3A"/>
  </w:style>
  <w:style w:type="paragraph" w:customStyle="1" w:styleId="020E4AA8936848459DA2FF37BF6640FC">
    <w:name w:val="020E4AA8936848459DA2FF37BF6640FC"/>
  </w:style>
  <w:style w:type="paragraph" w:customStyle="1" w:styleId="EED38EC6FD3C4516BC36C5B45A100D31">
    <w:name w:val="EED38EC6FD3C4516BC36C5B45A100D31"/>
  </w:style>
  <w:style w:type="paragraph" w:customStyle="1" w:styleId="0000DF127F6343BDB64469D0A344F0CE">
    <w:name w:val="0000DF127F6343BDB64469D0A344F0CE"/>
  </w:style>
  <w:style w:type="paragraph" w:customStyle="1" w:styleId="C4863A214DFD42AB97CB07E85851C775">
    <w:name w:val="C4863A214DFD42AB97CB07E85851C775"/>
  </w:style>
  <w:style w:type="paragraph" w:customStyle="1" w:styleId="1E10D81B42C449BDB8E91C20659BD787">
    <w:name w:val="1E10D81B42C449BDB8E91C20659BD787"/>
  </w:style>
  <w:style w:type="paragraph" w:customStyle="1" w:styleId="C0428FDF88A44DCCB857308D2B908482">
    <w:name w:val="C0428FDF88A44DCCB857308D2B908482"/>
  </w:style>
  <w:style w:type="paragraph" w:customStyle="1" w:styleId="1912467E3E7043EBB8C679AF56D4DAFE">
    <w:name w:val="1912467E3E7043EBB8C679AF56D4DAFE"/>
  </w:style>
  <w:style w:type="paragraph" w:customStyle="1" w:styleId="0FBD424CA0E44EBB866989EE0DC85646">
    <w:name w:val="0FBD424CA0E44EBB866989EE0DC85646"/>
  </w:style>
  <w:style w:type="paragraph" w:customStyle="1" w:styleId="96C6F2793A8944A3835312F36B5CE217">
    <w:name w:val="96C6F2793A8944A3835312F36B5CE217"/>
  </w:style>
  <w:style w:type="paragraph" w:customStyle="1" w:styleId="C094CEAB94054DFFBECD545582CD1AA2">
    <w:name w:val="C094CEAB94054DFFBECD545582CD1AA2"/>
  </w:style>
  <w:style w:type="paragraph" w:customStyle="1" w:styleId="47CCE2E9AB9749DA847031A9C25694FE">
    <w:name w:val="47CCE2E9AB9749DA847031A9C25694FE"/>
  </w:style>
  <w:style w:type="paragraph" w:customStyle="1" w:styleId="922E80E3BA9447C68EAD2D3964A1D8DB">
    <w:name w:val="922E80E3BA9447C68EAD2D3964A1D8DB"/>
  </w:style>
  <w:style w:type="paragraph" w:customStyle="1" w:styleId="E4CB495BEB464D79B8960069DC284A1E">
    <w:name w:val="E4CB495BEB464D79B8960069DC284A1E"/>
  </w:style>
  <w:style w:type="paragraph" w:customStyle="1" w:styleId="AC1040C0BDAA45E1B68F45FFA23E87D6">
    <w:name w:val="AC1040C0BDAA45E1B68F45FFA23E87D6"/>
  </w:style>
  <w:style w:type="paragraph" w:customStyle="1" w:styleId="C9C37DB7C29C4736B2934B4E9B255779">
    <w:name w:val="C9C37DB7C29C4736B2934B4E9B255779"/>
  </w:style>
  <w:style w:type="paragraph" w:customStyle="1" w:styleId="A7C6138B93074B5C9051C918CF3B8E6B">
    <w:name w:val="A7C6138B93074B5C9051C918CF3B8E6B"/>
  </w:style>
  <w:style w:type="paragraph" w:customStyle="1" w:styleId="8BD595CD8EEB4ADB84FC565134C25F78">
    <w:name w:val="8BD595CD8EEB4ADB84FC565134C25F78"/>
  </w:style>
  <w:style w:type="paragraph" w:customStyle="1" w:styleId="6485DC0EBF0E48A493CD969AD22B9BEC">
    <w:name w:val="6485DC0EBF0E48A493CD969AD22B9BEC"/>
  </w:style>
  <w:style w:type="paragraph" w:customStyle="1" w:styleId="A8E0E3B3B6D7459889C4AA58152945E3">
    <w:name w:val="A8E0E3B3B6D7459889C4AA58152945E3"/>
  </w:style>
  <w:style w:type="paragraph" w:customStyle="1" w:styleId="AEF3360F56F44EDB96546AF241813EA5">
    <w:name w:val="AEF3360F56F44EDB96546AF241813EA5"/>
  </w:style>
  <w:style w:type="paragraph" w:customStyle="1" w:styleId="6371A0C0F0494EB3A893875C4DD0F192">
    <w:name w:val="6371A0C0F0494EB3A893875C4DD0F192"/>
  </w:style>
  <w:style w:type="paragraph" w:customStyle="1" w:styleId="2379807B7BE64DF2969C0D9AF7239ADA">
    <w:name w:val="2379807B7BE64DF2969C0D9AF7239ADA"/>
    <w:rsid w:val="001579AE"/>
    <w:rPr>
      <w:lang w:eastAsia="en-US"/>
    </w:rPr>
  </w:style>
  <w:style w:type="paragraph" w:customStyle="1" w:styleId="F4B4DD151DD24D88B3459DD920229FE3">
    <w:name w:val="F4B4DD151DD24D88B3459DD920229FE3"/>
    <w:rsid w:val="001579AE"/>
    <w:rPr>
      <w:lang w:eastAsia="en-US"/>
    </w:rPr>
  </w:style>
  <w:style w:type="paragraph" w:customStyle="1" w:styleId="B2FF339EB26049E189A8D1D6B21E0D17">
    <w:name w:val="B2FF339EB26049E189A8D1D6B21E0D17"/>
    <w:rsid w:val="001579AE"/>
    <w:rPr>
      <w:lang w:eastAsia="en-US"/>
    </w:rPr>
  </w:style>
  <w:style w:type="paragraph" w:customStyle="1" w:styleId="82846F311D45493E9C8EBAE74A3F7796">
    <w:name w:val="82846F311D45493E9C8EBAE74A3F7796"/>
    <w:rsid w:val="001579AE"/>
    <w:rPr>
      <w:lang w:eastAsia="en-US"/>
    </w:rPr>
  </w:style>
  <w:style w:type="paragraph" w:customStyle="1" w:styleId="24D747658FCA40F5B1B9FC4D323BDD77">
    <w:name w:val="24D747658FCA40F5B1B9FC4D323BDD77"/>
    <w:rsid w:val="001579AE"/>
    <w:rPr>
      <w:lang w:eastAsia="en-US"/>
    </w:rPr>
  </w:style>
  <w:style w:type="paragraph" w:customStyle="1" w:styleId="68260530D2B549F789BF14C315AA1A12">
    <w:name w:val="68260530D2B549F789BF14C315AA1A12"/>
    <w:rsid w:val="001579AE"/>
    <w:rPr>
      <w:lang w:eastAsia="en-US"/>
    </w:rPr>
  </w:style>
  <w:style w:type="paragraph" w:customStyle="1" w:styleId="ADD349ED6A104E43AA96C9199CEFC9AC">
    <w:name w:val="ADD349ED6A104E43AA96C9199CEFC9AC"/>
    <w:rsid w:val="001579AE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F010DC-5697-496E-A7F2-0A276A3AE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CS325 Project Time Log</Template>
  <TotalTime>107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Planning Sheet</vt:lpstr>
    </vt:vector>
  </TitlesOfParts>
  <Company>SIUE</Company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Planning Sheet</dc:title>
  <dc:creator>Doug</dc:creator>
  <cp:lastModifiedBy>Geoff Cooley</cp:lastModifiedBy>
  <cp:revision>8</cp:revision>
  <dcterms:created xsi:type="dcterms:W3CDTF">2015-09-29T02:36:00Z</dcterms:created>
  <dcterms:modified xsi:type="dcterms:W3CDTF">2015-11-03T21:06:00Z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lution ID">
    <vt:lpwstr>{15727DE6-F92D-4E46-ACB4-0E2C58B31A18}</vt:lpwstr>
  </property>
</Properties>
</file>